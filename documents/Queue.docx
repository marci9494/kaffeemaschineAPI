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AF6" w:rsidRPr="00B20F01" w:rsidRDefault="00D55AF6" w:rsidP="00D55AF6">
      <w:pPr>
        <w:pStyle w:val="BachelorarbeitInhaltsverzeichnisberschrift"/>
      </w:pPr>
      <w:bookmarkStart w:id="0" w:name="_Hlk520797754"/>
      <w:r w:rsidRPr="00B20F01">
        <w:t>Queue</w:t>
      </w:r>
    </w:p>
    <w:p w:rsidR="00D55AF6" w:rsidRPr="00D55AF6" w:rsidRDefault="00D55AF6" w:rsidP="00D55AF6">
      <w:r w:rsidRPr="00D55AF6">
        <w:t>Die Kommunikation mit der Queue findet über eine REST API statt.</w:t>
      </w:r>
    </w:p>
    <w:p w:rsidR="00D55AF6" w:rsidRPr="00B20F01" w:rsidRDefault="00D55AF6" w:rsidP="00D55AF6">
      <w:pPr>
        <w:pStyle w:val="Bachelorarbeit2"/>
      </w:pPr>
      <w:r w:rsidRPr="00B20F01">
        <w:t>Input</w:t>
      </w:r>
    </w:p>
    <w:p w:rsidR="00D55AF6" w:rsidRDefault="00D55AF6" w:rsidP="00D55AF6">
      <w:r w:rsidRPr="00D55AF6">
        <w:t>Im Kapitel Input wird der Datenfluss beschrieben, welcher zwischen dem Client des Users und der Queue stattfindet.</w:t>
      </w:r>
      <w:r w:rsidRPr="00D55AF6">
        <w:br/>
        <w:t>Im Folgenden werden die Methoden beschrieben:</w:t>
      </w:r>
    </w:p>
    <w:p w:rsidR="00275FBD" w:rsidRPr="00B20F01" w:rsidRDefault="00275FBD" w:rsidP="00275FBD">
      <w:pPr>
        <w:pStyle w:val="Bachelorarbeit3"/>
      </w:pPr>
      <w:proofErr w:type="spellStart"/>
      <w:r w:rsidRPr="00B20F01">
        <w:t>OrderBeverage</w:t>
      </w:r>
      <w:proofErr w:type="spellEnd"/>
    </w:p>
    <w:p w:rsidR="00275FBD" w:rsidRDefault="00275FBD" w:rsidP="00275FBD">
      <w:r w:rsidRPr="00D55AF6">
        <w:t xml:space="preserve">Die Methode </w:t>
      </w:r>
      <w:proofErr w:type="spellStart"/>
      <w:r w:rsidRPr="00D55AF6">
        <w:t>orderBeverage</w:t>
      </w:r>
      <w:proofErr w:type="spellEnd"/>
      <w:r w:rsidRPr="00D55AF6">
        <w:t xml:space="preserve"> benötigt folgende Parameter:</w:t>
      </w:r>
      <w:r w:rsidRPr="00D55AF6">
        <w:br/>
      </w:r>
      <w:proofErr w:type="spellStart"/>
      <w:r w:rsidRPr="00D55AF6">
        <w:t>productID</w:t>
      </w:r>
      <w:proofErr w:type="spellEnd"/>
      <w:r w:rsidRPr="00D55AF6">
        <w:t xml:space="preserve">/ </w:t>
      </w:r>
      <w:proofErr w:type="spellStart"/>
      <w:r w:rsidR="0068499C">
        <w:t>usedID</w:t>
      </w:r>
      <w:proofErr w:type="spellEnd"/>
      <w:r w:rsidR="0068499C">
        <w:t xml:space="preserve">/ </w:t>
      </w:r>
      <w:r w:rsidRPr="00D55AF6">
        <w:rPr>
          <w:b/>
        </w:rPr>
        <w:t xml:space="preserve">Optional: </w:t>
      </w:r>
      <w:proofErr w:type="spellStart"/>
      <w:proofErr w:type="gramStart"/>
      <w:r w:rsidRPr="00D55AF6">
        <w:t>deliveryDate</w:t>
      </w:r>
      <w:proofErr w:type="spellEnd"/>
      <w:r>
        <w:t>(</w:t>
      </w:r>
      <w:proofErr w:type="gramEnd"/>
      <w:r>
        <w:t xml:space="preserve">4-xxxxxxx </w:t>
      </w:r>
      <w:r>
        <w:sym w:font="Wingdings" w:char="F0E0"/>
      </w:r>
      <w:r>
        <w:t xml:space="preserve"> Nummer der Gruppe-irgendwas (String))</w:t>
      </w:r>
    </w:p>
    <w:p w:rsidR="00275FBD" w:rsidRPr="0068499C" w:rsidRDefault="00275FBD" w:rsidP="00275FBD">
      <w:r>
        <w:t xml:space="preserve">Wird kein </w:t>
      </w:r>
      <w:proofErr w:type="spellStart"/>
      <w:r>
        <w:t>deliveryDate</w:t>
      </w:r>
      <w:proofErr w:type="spellEnd"/>
      <w:r>
        <w:t xml:space="preserve"> eingetragen</w:t>
      </w:r>
      <w:r w:rsidR="0068499C">
        <w:t xml:space="preserve"> oder es liegt mehr als 15 Sekunden in der Vergangenheit</w:t>
      </w:r>
      <w:r>
        <w:t xml:space="preserve">, wird die aktuelle Zeit eingetragen. </w:t>
      </w:r>
      <w:r w:rsidRPr="0068499C">
        <w:t>Also „Bestellung sofort“.</w:t>
      </w:r>
    </w:p>
    <w:p w:rsidR="00275FBD" w:rsidRPr="007811C5" w:rsidRDefault="00275FBD" w:rsidP="00275FBD">
      <w:pPr>
        <w:rPr>
          <w:lang w:val="en-US"/>
        </w:rPr>
      </w:pPr>
      <w:proofErr w:type="spellStart"/>
      <w:r w:rsidRPr="007811C5">
        <w:rPr>
          <w:b/>
          <w:lang w:val="en-US"/>
        </w:rPr>
        <w:t>Beispiel</w:t>
      </w:r>
      <w:proofErr w:type="spellEnd"/>
      <w:r w:rsidRPr="007811C5">
        <w:rPr>
          <w:b/>
          <w:lang w:val="en-US"/>
        </w:rPr>
        <w:t>:</w:t>
      </w:r>
    </w:p>
    <w:p w:rsidR="00275FBD" w:rsidRPr="001576D9" w:rsidRDefault="00275FBD" w:rsidP="00275FBD">
      <w:pPr>
        <w:rPr>
          <w:rStyle w:val="Hyperlink"/>
          <w:color w:val="auto"/>
          <w:u w:val="none"/>
          <w:lang w:val="en-US"/>
        </w:rPr>
      </w:pPr>
      <w:r w:rsidRPr="001576D9">
        <w:rPr>
          <w:rStyle w:val="Hyperlink"/>
          <w:color w:val="auto"/>
          <w:u w:val="none"/>
          <w:lang w:val="en-US"/>
        </w:rPr>
        <w:t>https://servername/orderBeverage? productID=4&amp;deliveryDate=2004-06-14T23:34:30&amp;userID=</w:t>
      </w:r>
      <w:r w:rsidR="004D1B4D">
        <w:rPr>
          <w:rStyle w:val="Hyperlink"/>
          <w:color w:val="auto"/>
          <w:u w:val="none"/>
          <w:lang w:val="en-US"/>
        </w:rPr>
        <w:t>4-fgh354fg5h33gf435</w:t>
      </w:r>
    </w:p>
    <w:p w:rsidR="00275FBD" w:rsidRPr="00D55AF6" w:rsidRDefault="00275FBD" w:rsidP="00D55AF6">
      <w:r w:rsidRPr="00D55AF6">
        <w:t>Output: [{„</w:t>
      </w:r>
      <w:proofErr w:type="spellStart"/>
      <w:r w:rsidRPr="00D55AF6">
        <w:t>uuid</w:t>
      </w:r>
      <w:proofErr w:type="spellEnd"/>
      <w:proofErr w:type="gramStart"/>
      <w:r w:rsidRPr="00D55AF6">
        <w:t>“ :</w:t>
      </w:r>
      <w:proofErr w:type="gramEnd"/>
      <w:r w:rsidRPr="00D55AF6">
        <w:t xml:space="preserve"> „5945c961-e74d-478f-8afe-da53cf4189e3“}]</w:t>
      </w:r>
    </w:p>
    <w:p w:rsidR="00D55AF6" w:rsidRPr="00B20F01" w:rsidRDefault="00D55AF6" w:rsidP="00D55AF6">
      <w:pPr>
        <w:pStyle w:val="Bachelorarbeit3"/>
      </w:pPr>
      <w:proofErr w:type="spellStart"/>
      <w:r w:rsidRPr="00B20F01">
        <w:t>DeleteBeverage</w:t>
      </w:r>
      <w:proofErr w:type="spellEnd"/>
    </w:p>
    <w:p w:rsidR="00D55AF6" w:rsidRDefault="00D55AF6" w:rsidP="00D55AF6">
      <w:pPr>
        <w:rPr>
          <w:szCs w:val="24"/>
        </w:rPr>
      </w:pPr>
      <w:r w:rsidRPr="00D55AF6">
        <w:rPr>
          <w:szCs w:val="24"/>
        </w:rPr>
        <w:t>Sofern sich eine Bestellung noch in der Queue befindet, kann diese auch wieder entfernt werden. Dafür wird die Methode „</w:t>
      </w:r>
      <w:proofErr w:type="spellStart"/>
      <w:r w:rsidRPr="00D55AF6">
        <w:rPr>
          <w:szCs w:val="24"/>
        </w:rPr>
        <w:t>deleteBeverage</w:t>
      </w:r>
      <w:proofErr w:type="spellEnd"/>
      <w:r w:rsidRPr="00D55AF6">
        <w:rPr>
          <w:szCs w:val="24"/>
        </w:rPr>
        <w:t xml:space="preserve">“ aufgerufen. Als Parameter wird dieser Funktion die UUID der Bestellung übergeben. </w:t>
      </w:r>
    </w:p>
    <w:p w:rsidR="00D55AF6" w:rsidRDefault="00D55AF6" w:rsidP="00D55AF6">
      <w:pPr>
        <w:rPr>
          <w:szCs w:val="24"/>
        </w:rPr>
      </w:pPr>
      <w:r w:rsidRPr="00D55AF6">
        <w:rPr>
          <w:b/>
          <w:szCs w:val="24"/>
        </w:rPr>
        <w:t>Beispiel:</w:t>
      </w:r>
    </w:p>
    <w:p w:rsidR="00D55AF6" w:rsidRPr="00D55AF6" w:rsidRDefault="00D55AF6" w:rsidP="00D55AF6">
      <w:pPr>
        <w:rPr>
          <w:szCs w:val="24"/>
        </w:rPr>
      </w:pPr>
      <w:r w:rsidRPr="001576D9">
        <w:rPr>
          <w:szCs w:val="24"/>
        </w:rPr>
        <w:t>https://servername/deleteBeverage?uuid=5945c961-e74d-478f-8afe-da53cf4189e3</w:t>
      </w:r>
    </w:p>
    <w:p w:rsidR="00D55AF6" w:rsidRDefault="00D55AF6" w:rsidP="00D55AF6">
      <w:pPr>
        <w:rPr>
          <w:szCs w:val="24"/>
        </w:rPr>
      </w:pPr>
      <w:r w:rsidRPr="00D55AF6">
        <w:rPr>
          <w:b/>
          <w:szCs w:val="24"/>
        </w:rPr>
        <w:t>Output:</w:t>
      </w:r>
    </w:p>
    <w:p w:rsidR="00D55AF6" w:rsidRPr="00D55AF6" w:rsidRDefault="007811C5" w:rsidP="00D55AF6">
      <w:pPr>
        <w:rPr>
          <w:szCs w:val="24"/>
        </w:rPr>
      </w:pPr>
      <w:r>
        <w:rPr>
          <w:szCs w:val="24"/>
        </w:rPr>
        <w:t>[{„</w:t>
      </w:r>
      <w:proofErr w:type="spellStart"/>
      <w:r>
        <w:rPr>
          <w:szCs w:val="24"/>
        </w:rPr>
        <w:t>status</w:t>
      </w:r>
      <w:proofErr w:type="spellEnd"/>
      <w:proofErr w:type="gramStart"/>
      <w:r>
        <w:rPr>
          <w:szCs w:val="24"/>
        </w:rPr>
        <w:t>“ :</w:t>
      </w:r>
      <w:proofErr w:type="gramEnd"/>
      <w:r>
        <w:rPr>
          <w:szCs w:val="24"/>
        </w:rPr>
        <w:t xml:space="preserve"> „True“}] </w:t>
      </w:r>
      <w:r w:rsidR="00D55AF6" w:rsidRPr="00D55AF6">
        <w:rPr>
          <w:szCs w:val="24"/>
        </w:rPr>
        <w:t>(gelöscht)</w:t>
      </w:r>
      <w:r w:rsidR="00D55AF6">
        <w:rPr>
          <w:szCs w:val="24"/>
        </w:rPr>
        <w:br/>
      </w:r>
      <w:r>
        <w:rPr>
          <w:szCs w:val="24"/>
        </w:rPr>
        <w:t>[{„</w:t>
      </w:r>
      <w:proofErr w:type="spellStart"/>
      <w:r>
        <w:rPr>
          <w:szCs w:val="24"/>
        </w:rPr>
        <w:t>status</w:t>
      </w:r>
      <w:proofErr w:type="spellEnd"/>
      <w:r>
        <w:rPr>
          <w:szCs w:val="24"/>
        </w:rPr>
        <w:t>“ : „</w:t>
      </w:r>
      <w:proofErr w:type="spellStart"/>
      <w:r>
        <w:rPr>
          <w:szCs w:val="24"/>
        </w:rPr>
        <w:t>False</w:t>
      </w:r>
      <w:proofErr w:type="spellEnd"/>
      <w:r>
        <w:rPr>
          <w:szCs w:val="24"/>
        </w:rPr>
        <w:t>“}] “</w:t>
      </w:r>
      <w:r w:rsidR="00D55AF6" w:rsidRPr="00D55AF6">
        <w:rPr>
          <w:szCs w:val="24"/>
        </w:rPr>
        <w:t>(nicht gefunden/ nicht gelöscht)</w:t>
      </w:r>
    </w:p>
    <w:p w:rsidR="00D55AF6" w:rsidRPr="00D55AF6" w:rsidRDefault="00D55AF6" w:rsidP="00D55AF6">
      <w:r w:rsidRPr="00D55AF6">
        <w:rPr>
          <w:szCs w:val="24"/>
        </w:rPr>
        <w:t xml:space="preserve">Diese Funktion liefert ein True oder </w:t>
      </w:r>
      <w:proofErr w:type="spellStart"/>
      <w:r w:rsidRPr="00D55AF6">
        <w:rPr>
          <w:szCs w:val="24"/>
        </w:rPr>
        <w:t>False</w:t>
      </w:r>
      <w:proofErr w:type="spellEnd"/>
      <w:r w:rsidRPr="00D55AF6">
        <w:rPr>
          <w:szCs w:val="24"/>
        </w:rPr>
        <w:t xml:space="preserve"> zurück. Je </w:t>
      </w:r>
      <w:r w:rsidR="00275FBD" w:rsidRPr="00D55AF6">
        <w:rPr>
          <w:szCs w:val="24"/>
        </w:rPr>
        <w:t>nachdem</w:t>
      </w:r>
      <w:r w:rsidRPr="00D55AF6">
        <w:rPr>
          <w:szCs w:val="24"/>
        </w:rPr>
        <w:t xml:space="preserve">, ob die Bestellung gelöscht </w:t>
      </w:r>
      <w:r w:rsidRPr="00D55AF6">
        <w:t>oder nicht gefunden wurde.</w:t>
      </w:r>
    </w:p>
    <w:p w:rsidR="00D55AF6" w:rsidRPr="00B20F01" w:rsidRDefault="00D55AF6" w:rsidP="00D55AF6">
      <w:pPr>
        <w:pStyle w:val="Bachelorarbeit3"/>
      </w:pPr>
      <w:proofErr w:type="spellStart"/>
      <w:r w:rsidRPr="00B20F01">
        <w:lastRenderedPageBreak/>
        <w:t>UpdateBeverage</w:t>
      </w:r>
      <w:proofErr w:type="spellEnd"/>
    </w:p>
    <w:p w:rsidR="00D55AF6" w:rsidRDefault="00D55AF6" w:rsidP="00D55AF6">
      <w:pPr>
        <w:rPr>
          <w:b/>
        </w:rPr>
      </w:pPr>
      <w:r w:rsidRPr="00D55AF6">
        <w:t xml:space="preserve">Sofern eine Bestellung die Queue noch nicht verlassen hat, kann diese auch noch bearbeitet werden. Hierfür gibt es die Methode </w:t>
      </w:r>
      <w:proofErr w:type="spellStart"/>
      <w:r w:rsidRPr="00D55AF6">
        <w:t>updateBeverage</w:t>
      </w:r>
      <w:proofErr w:type="spellEnd"/>
      <w:r w:rsidRPr="00D55AF6">
        <w:t>. Diese benötigt folgende Parameter:</w:t>
      </w:r>
      <w:r w:rsidRPr="00D55AF6">
        <w:br/>
      </w:r>
      <w:proofErr w:type="spellStart"/>
      <w:r w:rsidRPr="00D55AF6">
        <w:t>uuid</w:t>
      </w:r>
      <w:proofErr w:type="spellEnd"/>
      <w:r w:rsidRPr="00D55AF6">
        <w:t>/</w:t>
      </w:r>
      <w:proofErr w:type="spellStart"/>
      <w:r w:rsidRPr="00D55AF6">
        <w:t>productID</w:t>
      </w:r>
      <w:proofErr w:type="spellEnd"/>
      <w:r w:rsidRPr="00D55AF6">
        <w:t xml:space="preserve">/ </w:t>
      </w:r>
      <w:proofErr w:type="spellStart"/>
      <w:r w:rsidRPr="00D55AF6">
        <w:t>deliveryDate</w:t>
      </w:r>
      <w:proofErr w:type="spellEnd"/>
      <w:r w:rsidRPr="00D55AF6">
        <w:br/>
      </w:r>
      <w:r w:rsidRPr="00D55AF6">
        <w:rPr>
          <w:b/>
        </w:rPr>
        <w:t>Beispiel:</w:t>
      </w:r>
    </w:p>
    <w:p w:rsidR="00D55AF6" w:rsidRPr="00D55AF6" w:rsidRDefault="00D55AF6" w:rsidP="00D55AF6">
      <w:r w:rsidRPr="001576D9">
        <w:t>https://servername/updateBeverage?uuid=5945c961-e74d-478f-8afe-da53cf4189e3&amp;productID=4&amp;deliveryDate=2004-06-14T23:34:30</w:t>
      </w:r>
    </w:p>
    <w:p w:rsidR="00D55AF6" w:rsidRPr="00D55AF6" w:rsidRDefault="00D55AF6" w:rsidP="00D55AF6">
      <w:proofErr w:type="gramStart"/>
      <w:r w:rsidRPr="00D55AF6">
        <w:t>!Alle</w:t>
      </w:r>
      <w:proofErr w:type="gramEnd"/>
      <w:r w:rsidRPr="00D55AF6">
        <w:t xml:space="preserve"> Zeitangaben in UTC. (MESZ -2h)</w:t>
      </w:r>
    </w:p>
    <w:p w:rsidR="00D55AF6" w:rsidRDefault="00D55AF6" w:rsidP="00D55AF6">
      <w:r w:rsidRPr="00D55AF6">
        <w:rPr>
          <w:b/>
        </w:rPr>
        <w:t>Output:</w:t>
      </w:r>
    </w:p>
    <w:p w:rsidR="00D55AF6" w:rsidRPr="00D55AF6" w:rsidRDefault="007811C5" w:rsidP="00D55AF6">
      <w:r>
        <w:rPr>
          <w:szCs w:val="24"/>
        </w:rPr>
        <w:t>[{„</w:t>
      </w:r>
      <w:proofErr w:type="spellStart"/>
      <w:r>
        <w:rPr>
          <w:szCs w:val="24"/>
        </w:rPr>
        <w:t>status</w:t>
      </w:r>
      <w:proofErr w:type="spellEnd"/>
      <w:proofErr w:type="gramStart"/>
      <w:r>
        <w:rPr>
          <w:szCs w:val="24"/>
        </w:rPr>
        <w:t>“ :</w:t>
      </w:r>
      <w:proofErr w:type="gramEnd"/>
      <w:r>
        <w:rPr>
          <w:szCs w:val="24"/>
        </w:rPr>
        <w:t xml:space="preserve"> „True“}] </w:t>
      </w:r>
      <w:r w:rsidR="00D55AF6" w:rsidRPr="00D55AF6">
        <w:t>(geändert)</w:t>
      </w:r>
      <w:r w:rsidR="00D55AF6">
        <w:br/>
      </w:r>
      <w:r>
        <w:rPr>
          <w:szCs w:val="24"/>
        </w:rPr>
        <w:t>[{„</w:t>
      </w:r>
      <w:proofErr w:type="spellStart"/>
      <w:r>
        <w:rPr>
          <w:szCs w:val="24"/>
        </w:rPr>
        <w:t>status</w:t>
      </w:r>
      <w:proofErr w:type="spellEnd"/>
      <w:r>
        <w:rPr>
          <w:szCs w:val="24"/>
        </w:rPr>
        <w:t>“ : „</w:t>
      </w:r>
      <w:proofErr w:type="spellStart"/>
      <w:r>
        <w:rPr>
          <w:szCs w:val="24"/>
        </w:rPr>
        <w:t>False</w:t>
      </w:r>
      <w:proofErr w:type="spellEnd"/>
      <w:r>
        <w:rPr>
          <w:szCs w:val="24"/>
        </w:rPr>
        <w:t xml:space="preserve">“}] </w:t>
      </w:r>
      <w:r w:rsidR="00D55AF6" w:rsidRPr="00D55AF6">
        <w:t>(nicht gefunden/ nicht geändert)</w:t>
      </w:r>
    </w:p>
    <w:p w:rsidR="00D55AF6" w:rsidRPr="00B20F01" w:rsidRDefault="00D55AF6" w:rsidP="00D55AF6">
      <w:pPr>
        <w:pStyle w:val="Bachelorarbeit3"/>
      </w:pPr>
      <w:proofErr w:type="spellStart"/>
      <w:r w:rsidRPr="00B20F01">
        <w:t>getStatus</w:t>
      </w:r>
      <w:proofErr w:type="spellEnd"/>
    </w:p>
    <w:p w:rsidR="00D55AF6" w:rsidRDefault="00D55AF6" w:rsidP="00D55AF6">
      <w:r w:rsidRPr="00D55AF6">
        <w:t xml:space="preserve">Die Methode </w:t>
      </w:r>
      <w:proofErr w:type="spellStart"/>
      <w:r w:rsidRPr="00D55AF6">
        <w:t>getStatus</w:t>
      </w:r>
      <w:proofErr w:type="spellEnd"/>
      <w:r w:rsidRPr="00D55AF6">
        <w:t xml:space="preserve"> liefert ein JSON-Objekt zurück. Wird kein Parameter übergeben, so wird die komplette Queue zurückgeliefert. Wird die </w:t>
      </w:r>
      <w:proofErr w:type="spellStart"/>
      <w:r w:rsidRPr="00D55AF6">
        <w:t>uuid</w:t>
      </w:r>
      <w:proofErr w:type="spellEnd"/>
      <w:r w:rsidRPr="00D55AF6">
        <w:t xml:space="preserve"> übergeben, so werden lediglich die Informationen zur angegebenen Bestellung angezeigt. </w:t>
      </w:r>
    </w:p>
    <w:p w:rsidR="00D55AF6" w:rsidRDefault="00D55AF6" w:rsidP="00D55AF6">
      <w:r w:rsidRPr="00D55AF6">
        <w:rPr>
          <w:b/>
        </w:rPr>
        <w:t>Beispiel:</w:t>
      </w:r>
    </w:p>
    <w:p w:rsidR="00D55AF6" w:rsidRPr="00D55AF6" w:rsidRDefault="00D55AF6" w:rsidP="00D55AF6">
      <w:r w:rsidRPr="001576D9">
        <w:t>https://servername/getStatus?uuid=5945c961-e74d-478f-8afe-da53cf4189e3</w:t>
      </w:r>
    </w:p>
    <w:p w:rsidR="00D55AF6" w:rsidRDefault="00D55AF6" w:rsidP="00D55AF6">
      <w:r w:rsidRPr="00D55AF6">
        <w:rPr>
          <w:b/>
        </w:rPr>
        <w:t>Output:</w:t>
      </w:r>
    </w:p>
    <w:p w:rsidR="00D55AF6" w:rsidRPr="00D55AF6" w:rsidRDefault="00D55AF6" w:rsidP="00D55AF6">
      <w:r w:rsidRPr="00D55AF6">
        <w:t>[{„</w:t>
      </w:r>
      <w:proofErr w:type="spellStart"/>
      <w:r w:rsidRPr="00D55AF6">
        <w:t>uuid</w:t>
      </w:r>
      <w:proofErr w:type="spellEnd"/>
      <w:proofErr w:type="gramStart"/>
      <w:r w:rsidRPr="00D55AF6">
        <w:t>“ :</w:t>
      </w:r>
      <w:proofErr w:type="gramEnd"/>
      <w:r w:rsidRPr="00D55AF6">
        <w:t xml:space="preserve"> „5945c961-e74d-478f-8afe-da53cf4189e3“, „</w:t>
      </w:r>
      <w:proofErr w:type="spellStart"/>
      <w:r w:rsidRPr="00D55AF6">
        <w:t>productID</w:t>
      </w:r>
      <w:proofErr w:type="spellEnd"/>
      <w:r w:rsidRPr="00D55AF6">
        <w:t>“ : „4“, „</w:t>
      </w:r>
      <w:proofErr w:type="spellStart"/>
      <w:r w:rsidRPr="00D55AF6">
        <w:t>deliveryDate</w:t>
      </w:r>
      <w:proofErr w:type="spellEnd"/>
      <w:r w:rsidRPr="00D55AF6">
        <w:t>“ : “2004-06-14T16:26:56”}]</w:t>
      </w:r>
    </w:p>
    <w:p w:rsidR="00D55AF6" w:rsidRPr="00B20F01" w:rsidRDefault="00D55AF6" w:rsidP="00D55AF6">
      <w:pPr>
        <w:pStyle w:val="Bachelorarbeit3"/>
      </w:pPr>
      <w:proofErr w:type="spellStart"/>
      <w:r w:rsidRPr="00B20F01">
        <w:t>getEstimatedTime</w:t>
      </w:r>
      <w:proofErr w:type="spellEnd"/>
    </w:p>
    <w:p w:rsidR="00D55AF6" w:rsidRDefault="00D55AF6" w:rsidP="00D55AF6">
      <w:r w:rsidRPr="00D55AF6">
        <w:t xml:space="preserve">Diese Methode liefert die voraussichtliche Dauer in Sekunden </w:t>
      </w:r>
      <w:proofErr w:type="spellStart"/>
      <w:proofErr w:type="gramStart"/>
      <w:r w:rsidRPr="00D55AF6">
        <w:t>zurück.Als</w:t>
      </w:r>
      <w:proofErr w:type="spellEnd"/>
      <w:proofErr w:type="gramEnd"/>
      <w:r w:rsidRPr="00D55AF6">
        <w:t xml:space="preserve"> Parameter wird die </w:t>
      </w:r>
      <w:proofErr w:type="spellStart"/>
      <w:r w:rsidRPr="00D55AF6">
        <w:t>uuid</w:t>
      </w:r>
      <w:proofErr w:type="spellEnd"/>
      <w:r w:rsidRPr="00D55AF6">
        <w:t xml:space="preserve"> benötigt.</w:t>
      </w:r>
    </w:p>
    <w:p w:rsidR="001576D9" w:rsidRDefault="00D55AF6" w:rsidP="00D55AF6">
      <w:r w:rsidRPr="00D55AF6">
        <w:rPr>
          <w:b/>
        </w:rPr>
        <w:t>Beispiel:</w:t>
      </w:r>
    </w:p>
    <w:p w:rsidR="00D55AF6" w:rsidRPr="00D55AF6" w:rsidRDefault="00D55AF6" w:rsidP="00D55AF6">
      <w:r w:rsidRPr="001576D9">
        <w:t>https://servername/getEstimatedTime?uuid=5945c961-e74d-478f-8afe-da53cf4189e3</w:t>
      </w:r>
    </w:p>
    <w:p w:rsidR="00D55AF6" w:rsidRDefault="00D55AF6" w:rsidP="00D55AF6">
      <w:pPr>
        <w:rPr>
          <w:b/>
        </w:rPr>
      </w:pPr>
      <w:r w:rsidRPr="00D55AF6">
        <w:rPr>
          <w:b/>
        </w:rPr>
        <w:t>Output:</w:t>
      </w:r>
    </w:p>
    <w:p w:rsidR="007811C5" w:rsidRPr="007811C5" w:rsidRDefault="007811C5" w:rsidP="00D55AF6">
      <w:r>
        <w:t>[{„</w:t>
      </w:r>
      <w:proofErr w:type="spellStart"/>
      <w:r>
        <w:t>estimatedTime</w:t>
      </w:r>
      <w:proofErr w:type="spellEnd"/>
      <w:proofErr w:type="gramStart"/>
      <w:r>
        <w:t>“ :</w:t>
      </w:r>
      <w:proofErr w:type="gramEnd"/>
      <w:r>
        <w:t xml:space="preserve"> „180“}]</w:t>
      </w:r>
    </w:p>
    <w:bookmarkEnd w:id="0"/>
    <w:p w:rsidR="001576D9" w:rsidRDefault="001576D9" w:rsidP="001576D9">
      <w:pPr>
        <w:pStyle w:val="Bachelorarbeit2"/>
      </w:pPr>
      <w:r>
        <w:t>Verarbeitung in der Queue</w:t>
      </w:r>
    </w:p>
    <w:p w:rsidR="001576D9" w:rsidRDefault="001576D9" w:rsidP="001576D9">
      <w:pPr>
        <w:rPr>
          <w:lang w:eastAsia="zh-CN"/>
        </w:rPr>
      </w:pPr>
      <w:r w:rsidRPr="001576D9">
        <w:rPr>
          <w:lang w:eastAsia="zh-CN"/>
        </w:rPr>
        <w:t>In diesem Kapitel wird der Algorithmus der Queue beschrieben.</w:t>
      </w:r>
      <w:r w:rsidR="00A70C0B">
        <w:rPr>
          <w:lang w:eastAsia="zh-CN"/>
        </w:rPr>
        <w:t xml:space="preserve"> (noch nicht vollständig)</w:t>
      </w:r>
    </w:p>
    <w:p w:rsidR="001576D9" w:rsidRDefault="001576D9" w:rsidP="001576D9">
      <w:pPr>
        <w:pStyle w:val="Bachelorarbeit3"/>
      </w:pPr>
      <w:r>
        <w:lastRenderedPageBreak/>
        <w:t>Sortierung</w:t>
      </w:r>
    </w:p>
    <w:p w:rsidR="001576D9" w:rsidRDefault="001576D9" w:rsidP="001576D9">
      <w:r>
        <w:t xml:space="preserve">Alle Elemente der Queue werden nach aufsteigend nach </w:t>
      </w:r>
      <w:proofErr w:type="spellStart"/>
      <w:r>
        <w:t>deliveryDate</w:t>
      </w:r>
      <w:proofErr w:type="spellEnd"/>
      <w:r>
        <w:t xml:space="preserve"> sortiert. Sobald die Queue verändert wurde, wird diese neu </w:t>
      </w:r>
      <w:r w:rsidR="007811C5">
        <w:t>sortiert</w:t>
      </w:r>
      <w:r>
        <w:t>.</w:t>
      </w:r>
    </w:p>
    <w:p w:rsidR="001576D9" w:rsidRDefault="001576D9" w:rsidP="001576D9">
      <w:pPr>
        <w:pStyle w:val="Bachelorarbeit3"/>
      </w:pPr>
      <w:proofErr w:type="spellStart"/>
      <w:r>
        <w:t>GetEstimatedTime</w:t>
      </w:r>
      <w:proofErr w:type="spellEnd"/>
    </w:p>
    <w:p w:rsidR="000F4169" w:rsidRDefault="000F4169" w:rsidP="000F4169">
      <w:r>
        <w:t xml:space="preserve">Dieser Wert berechnet sich aus der Anzahl der Getränke, welche sich in der Queue vor dem Produkt mit der übergebenen </w:t>
      </w:r>
      <w:proofErr w:type="spellStart"/>
      <w:r>
        <w:t>uuid</w:t>
      </w:r>
      <w:proofErr w:type="spellEnd"/>
      <w:r>
        <w:t xml:space="preserve"> befinden, multipliziert mit 30.</w:t>
      </w:r>
    </w:p>
    <w:p w:rsidR="0068499C" w:rsidRDefault="0068499C" w:rsidP="0068499C">
      <w:pPr>
        <w:pStyle w:val="Bachelorarbeit3"/>
      </w:pPr>
      <w:r>
        <w:t xml:space="preserve">Aufruf der </w:t>
      </w:r>
      <w:proofErr w:type="spellStart"/>
      <w:r>
        <w:t>Loging</w:t>
      </w:r>
      <w:proofErr w:type="spellEnd"/>
      <w:r>
        <w:t>-Funktion</w:t>
      </w:r>
    </w:p>
    <w:p w:rsidR="0068499C" w:rsidRPr="001576D9" w:rsidRDefault="0068499C" w:rsidP="0068499C">
      <w:r>
        <w:t xml:space="preserve">Sobald eine Bestellung von der Queue an die Kaffeemaschine gesendet wurde und diese bestätigt wurde wird die </w:t>
      </w:r>
      <w:proofErr w:type="spellStart"/>
      <w:r>
        <w:t>Loging</w:t>
      </w:r>
      <w:proofErr w:type="spellEnd"/>
      <w:r>
        <w:t xml:space="preserve"> Funktion aufgerufen.</w:t>
      </w:r>
      <w:bookmarkStart w:id="1" w:name="_GoBack"/>
      <w:bookmarkEnd w:id="1"/>
    </w:p>
    <w:sectPr w:rsidR="0068499C" w:rsidRPr="001576D9" w:rsidSect="00685A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4D" w:rsidRDefault="004D1B4D" w:rsidP="00190BB2">
      <w:r>
        <w:separator/>
      </w:r>
    </w:p>
  </w:endnote>
  <w:endnote w:type="continuationSeparator" w:id="0">
    <w:p w:rsidR="004D1B4D" w:rsidRDefault="004D1B4D" w:rsidP="0019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D" w:rsidRPr="00BF1760" w:rsidRDefault="004D1B4D" w:rsidP="00E94324">
    <w:pPr>
      <w:pStyle w:val="Fuzeile"/>
      <w:pBdr>
        <w:top w:val="single" w:sz="4" w:space="1" w:color="C00000"/>
      </w:pBdr>
      <w:rPr>
        <w:color w:val="808080" w:themeColor="background1" w:themeShade="80"/>
      </w:rPr>
    </w:pPr>
    <w:r>
      <w:rPr>
        <w:rFonts w:eastAsiaTheme="majorEastAsia" w:cs="Arial"/>
        <w:color w:val="808080" w:themeColor="background1" w:themeShade="80"/>
      </w:rPr>
      <w:t>DHBW Heidenheim</w:t>
    </w:r>
    <w:r>
      <w:rPr>
        <w:rFonts w:eastAsiaTheme="majorEastAsia" w:cs="Arial"/>
        <w:color w:val="808080" w:themeColor="background1" w:themeShade="80"/>
      </w:rPr>
      <w:tab/>
    </w:r>
    <w:r w:rsidRPr="00BF1760">
      <w:rPr>
        <w:rFonts w:eastAsiaTheme="majorEastAsia" w:cs="Arial"/>
        <w:color w:val="808080" w:themeColor="background1" w:themeShade="80"/>
      </w:rPr>
      <w:tab/>
    </w:r>
    <w:r w:rsidRPr="00BF1760">
      <w:rPr>
        <w:color w:val="808080" w:themeColor="background1" w:themeShade="80"/>
      </w:rPr>
      <w:t xml:space="preserve">Seite </w:t>
    </w:r>
    <w:sdt>
      <w:sdtPr>
        <w:rPr>
          <w:color w:val="808080" w:themeColor="background1" w:themeShade="80"/>
        </w:rPr>
        <w:id w:val="1730341768"/>
        <w:docPartObj>
          <w:docPartGallery w:val="Page Numbers (Bottom of Page)"/>
          <w:docPartUnique/>
        </w:docPartObj>
      </w:sdtPr>
      <w:sdtEndPr/>
      <w:sdtContent>
        <w:r w:rsidRPr="00504201">
          <w:rPr>
            <w:b/>
            <w:color w:val="808080" w:themeColor="background1" w:themeShade="80"/>
          </w:rPr>
          <w:fldChar w:fldCharType="begin"/>
        </w:r>
        <w:r w:rsidRPr="00504201">
          <w:rPr>
            <w:b/>
            <w:color w:val="808080" w:themeColor="background1" w:themeShade="80"/>
          </w:rPr>
          <w:instrText>PAGE   \* MERGEFORMAT</w:instrText>
        </w:r>
        <w:r w:rsidRPr="00504201">
          <w:rPr>
            <w:b/>
            <w:color w:val="808080" w:themeColor="background1" w:themeShade="80"/>
          </w:rPr>
          <w:fldChar w:fldCharType="separate"/>
        </w:r>
        <w:r>
          <w:rPr>
            <w:b/>
            <w:noProof/>
            <w:color w:val="808080" w:themeColor="background1" w:themeShade="80"/>
          </w:rPr>
          <w:t>25</w:t>
        </w:r>
        <w:r w:rsidRPr="00504201">
          <w:rPr>
            <w:b/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br/>
          <w:t>Autor: Gruppe 4</w:t>
        </w:r>
        <w:r>
          <w:rPr>
            <w:color w:val="808080" w:themeColor="background1" w:themeShade="80"/>
          </w:rPr>
          <w:tab/>
        </w:r>
        <w:r>
          <w:rPr>
            <w:color w:val="808080" w:themeColor="background1" w:themeShade="80"/>
          </w:rPr>
          <w:tab/>
          <w:t xml:space="preserve"> Stand: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TIME \@ "dd.MM.yyyy" </w:instrText>
        </w:r>
        <w:r>
          <w:rPr>
            <w:color w:val="808080" w:themeColor="background1" w:themeShade="80"/>
          </w:rPr>
          <w:fldChar w:fldCharType="separate"/>
        </w:r>
        <w:r w:rsidR="0068499C">
          <w:rPr>
            <w:noProof/>
            <w:color w:val="808080" w:themeColor="background1" w:themeShade="80"/>
          </w:rPr>
          <w:t>03.08.2018</w:t>
        </w:r>
        <w:r>
          <w:rPr>
            <w:color w:val="808080" w:themeColor="background1" w:themeShade="8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D" w:rsidRPr="00685A6D" w:rsidRDefault="004D1B4D" w:rsidP="00685A6D">
    <w:pPr>
      <w:pStyle w:val="Fuzeile"/>
      <w:pBdr>
        <w:top w:val="single" w:sz="4" w:space="1" w:color="C00000"/>
      </w:pBdr>
      <w:rPr>
        <w:color w:val="808080" w:themeColor="background1" w:themeShade="80"/>
      </w:rPr>
    </w:pPr>
    <w:r>
      <w:rPr>
        <w:rFonts w:eastAsiaTheme="majorEastAsia" w:cs="Arial"/>
        <w:color w:val="808080" w:themeColor="background1" w:themeShade="80"/>
      </w:rPr>
      <w:t>DHBW Heidenheim</w:t>
    </w:r>
    <w:r>
      <w:rPr>
        <w:rFonts w:eastAsiaTheme="majorEastAsia" w:cs="Arial"/>
        <w:color w:val="808080" w:themeColor="background1" w:themeShade="80"/>
      </w:rPr>
      <w:tab/>
    </w:r>
    <w:r w:rsidRPr="00BF1760">
      <w:rPr>
        <w:rFonts w:eastAsiaTheme="majorEastAsia" w:cs="Arial"/>
        <w:color w:val="808080" w:themeColor="background1" w:themeShade="80"/>
      </w:rPr>
      <w:tab/>
    </w:r>
    <w:r w:rsidRPr="00BF1760">
      <w:rPr>
        <w:color w:val="808080" w:themeColor="background1" w:themeShade="80"/>
      </w:rPr>
      <w:t xml:space="preserve">Seite </w:t>
    </w:r>
    <w:sdt>
      <w:sdtPr>
        <w:rPr>
          <w:color w:val="808080" w:themeColor="background1" w:themeShade="80"/>
        </w:rPr>
        <w:id w:val="-1193842725"/>
        <w:docPartObj>
          <w:docPartGallery w:val="Page Numbers (Bottom of Page)"/>
          <w:docPartUnique/>
        </w:docPartObj>
      </w:sdtPr>
      <w:sdtEndPr/>
      <w:sdtContent>
        <w:r w:rsidRPr="00504201">
          <w:rPr>
            <w:b/>
            <w:color w:val="808080" w:themeColor="background1" w:themeShade="80"/>
          </w:rPr>
          <w:fldChar w:fldCharType="begin"/>
        </w:r>
        <w:r w:rsidRPr="00504201">
          <w:rPr>
            <w:b/>
            <w:color w:val="808080" w:themeColor="background1" w:themeShade="80"/>
          </w:rPr>
          <w:instrText>PAGE   \* MERGEFORMAT</w:instrText>
        </w:r>
        <w:r w:rsidRPr="00504201">
          <w:rPr>
            <w:b/>
            <w:color w:val="808080" w:themeColor="background1" w:themeShade="80"/>
          </w:rPr>
          <w:fldChar w:fldCharType="separate"/>
        </w:r>
        <w:r>
          <w:rPr>
            <w:b/>
            <w:noProof/>
            <w:color w:val="808080" w:themeColor="background1" w:themeShade="80"/>
          </w:rPr>
          <w:t>1</w:t>
        </w:r>
        <w:r w:rsidRPr="00504201">
          <w:rPr>
            <w:b/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br/>
          <w:t>Autor: Gruppe 4</w:t>
        </w:r>
        <w:r>
          <w:rPr>
            <w:color w:val="808080" w:themeColor="background1" w:themeShade="80"/>
          </w:rPr>
          <w:tab/>
        </w:r>
        <w:r>
          <w:rPr>
            <w:color w:val="808080" w:themeColor="background1" w:themeShade="80"/>
          </w:rPr>
          <w:tab/>
          <w:t xml:space="preserve"> Stand: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TIME \@ "dd.MM.yyyy" </w:instrText>
        </w:r>
        <w:r>
          <w:rPr>
            <w:color w:val="808080" w:themeColor="background1" w:themeShade="80"/>
          </w:rPr>
          <w:fldChar w:fldCharType="separate"/>
        </w:r>
        <w:r w:rsidR="0068499C">
          <w:rPr>
            <w:noProof/>
            <w:color w:val="808080" w:themeColor="background1" w:themeShade="80"/>
          </w:rPr>
          <w:t>03.08.2018</w:t>
        </w:r>
        <w:r>
          <w:rPr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4D" w:rsidRDefault="004D1B4D" w:rsidP="00EA03DC">
      <w:r>
        <w:separator/>
      </w:r>
    </w:p>
  </w:footnote>
  <w:footnote w:type="continuationSeparator" w:id="0">
    <w:p w:rsidR="004D1B4D" w:rsidRDefault="004D1B4D" w:rsidP="00190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D" w:rsidRPr="00E94324" w:rsidRDefault="0068499C" w:rsidP="00190BB2">
    <w:pPr>
      <w:pStyle w:val="Kopfzeile"/>
      <w:pBdr>
        <w:bottom w:val="single" w:sz="4" w:space="1" w:color="C00000"/>
      </w:pBdr>
      <w:rPr>
        <w:color w:val="808080" w:themeColor="background1" w:themeShade="80"/>
      </w:rPr>
    </w:pPr>
    <w:sdt>
      <w:sdtPr>
        <w:rPr>
          <w:rFonts w:eastAsiaTheme="majorEastAsia" w:cs="Arial"/>
          <w:color w:val="808080" w:themeColor="background1" w:themeShade="80"/>
        </w:rPr>
        <w:alias w:val="Titel"/>
        <w:tag w:val=""/>
        <w:id w:val="-4401539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1B4D">
          <w:rPr>
            <w:rFonts w:eastAsiaTheme="majorEastAsia" w:cs="Arial"/>
            <w:color w:val="808080" w:themeColor="background1" w:themeShade="80"/>
          </w:rPr>
          <w:t>Schnittstelle Queue</w:t>
        </w:r>
      </w:sdtContent>
    </w:sdt>
    <w:r w:rsidR="004D1B4D">
      <w:rPr>
        <w:rFonts w:eastAsiaTheme="majorEastAsia" w:cs="Arial"/>
        <w:color w:val="808080" w:themeColor="background1" w:themeShade="80"/>
      </w:rPr>
      <w:t xml:space="preserve"> </w:t>
    </w:r>
    <w:r w:rsidR="004D1B4D" w:rsidRPr="00E94324">
      <w:rPr>
        <w:rFonts w:eastAsiaTheme="majorEastAsia" w:cs="Arial"/>
        <w:color w:val="808080" w:themeColor="background1" w:themeShade="80"/>
      </w:rPr>
      <w:t xml:space="preserve">- </w:t>
    </w:r>
    <w:sdt>
      <w:sdtPr>
        <w:rPr>
          <w:rFonts w:eastAsiaTheme="majorEastAsia" w:cs="Arial"/>
          <w:color w:val="808080" w:themeColor="background1" w:themeShade="80"/>
        </w:rPr>
        <w:alias w:val="Untertitel"/>
        <w:id w:val="-179752184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D1B4D">
          <w:rPr>
            <w:rFonts w:eastAsiaTheme="majorEastAsia" w:cs="Arial"/>
            <w:color w:val="808080" w:themeColor="background1" w:themeShade="80"/>
          </w:rPr>
          <w:t>Kaffeemaschine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4D" w:rsidRPr="002135C9" w:rsidRDefault="0068499C" w:rsidP="002135C9">
    <w:pPr>
      <w:pStyle w:val="Kopfzeile"/>
      <w:pBdr>
        <w:bottom w:val="single" w:sz="4" w:space="1" w:color="C00000"/>
      </w:pBdr>
      <w:rPr>
        <w:color w:val="808080" w:themeColor="background1" w:themeShade="80"/>
      </w:rPr>
    </w:pPr>
    <w:sdt>
      <w:sdtPr>
        <w:rPr>
          <w:rFonts w:eastAsiaTheme="majorEastAsia" w:cs="Arial"/>
          <w:color w:val="808080" w:themeColor="background1" w:themeShade="80"/>
        </w:rPr>
        <w:alias w:val="Titel"/>
        <w:tag w:val=""/>
        <w:id w:val="16517189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1B4D">
          <w:rPr>
            <w:rFonts w:eastAsiaTheme="majorEastAsia" w:cs="Arial"/>
            <w:color w:val="808080" w:themeColor="background1" w:themeShade="80"/>
          </w:rPr>
          <w:t>Schnittstelle Queue</w:t>
        </w:r>
      </w:sdtContent>
    </w:sdt>
    <w:r w:rsidR="004D1B4D">
      <w:rPr>
        <w:rFonts w:eastAsiaTheme="majorEastAsia" w:cs="Arial"/>
        <w:color w:val="808080" w:themeColor="background1" w:themeShade="80"/>
      </w:rPr>
      <w:t xml:space="preserve"> </w:t>
    </w:r>
    <w:r w:rsidR="004D1B4D" w:rsidRPr="00E94324">
      <w:rPr>
        <w:rFonts w:eastAsiaTheme="majorEastAsia" w:cs="Arial"/>
        <w:color w:val="808080" w:themeColor="background1" w:themeShade="80"/>
      </w:rPr>
      <w:t xml:space="preserve">- </w:t>
    </w:r>
    <w:sdt>
      <w:sdtPr>
        <w:rPr>
          <w:rFonts w:eastAsiaTheme="majorEastAsia" w:cs="Arial"/>
          <w:color w:val="808080" w:themeColor="background1" w:themeShade="80"/>
        </w:rPr>
        <w:alias w:val="Untertitel"/>
        <w:id w:val="-98800950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D1B4D">
          <w:rPr>
            <w:rFonts w:eastAsiaTheme="majorEastAsia" w:cs="Arial"/>
            <w:color w:val="808080" w:themeColor="background1" w:themeShade="80"/>
          </w:rPr>
          <w:t>Kaffeemaschine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1065"/>
    <w:multiLevelType w:val="multilevel"/>
    <w:tmpl w:val="52E459BE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3A4AE3"/>
    <w:multiLevelType w:val="multilevel"/>
    <w:tmpl w:val="2F60E93E"/>
    <w:lvl w:ilvl="0">
      <w:start w:val="1"/>
      <w:numFmt w:val="decimal"/>
      <w:pStyle w:val="BachelorarbeitInhaltsverzeichnisberschrif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chelorarbei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Bachelorarbei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541EC"/>
    <w:multiLevelType w:val="hybridMultilevel"/>
    <w:tmpl w:val="9CD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7DDA"/>
    <w:multiLevelType w:val="hybridMultilevel"/>
    <w:tmpl w:val="AF90C530"/>
    <w:lvl w:ilvl="0" w:tplc="3CE6B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42688"/>
    <w:multiLevelType w:val="hybridMultilevel"/>
    <w:tmpl w:val="CA5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300A"/>
    <w:multiLevelType w:val="hybridMultilevel"/>
    <w:tmpl w:val="5A64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3DE7"/>
    <w:multiLevelType w:val="multilevel"/>
    <w:tmpl w:val="AF7EE678"/>
    <w:lvl w:ilvl="0">
      <w:start w:val="1"/>
      <w:numFmt w:val="ordinal"/>
      <w:pStyle w:val="ESP-1"/>
      <w:lvlText w:val="%1"/>
      <w:lvlJc w:val="left"/>
      <w:pPr>
        <w:ind w:left="360" w:hanging="360"/>
      </w:pPr>
      <w:rPr>
        <w:rFonts w:hint="default"/>
        <w:spacing w:val="0"/>
        <w:position w:val="0"/>
      </w:rPr>
    </w:lvl>
    <w:lvl w:ilvl="1">
      <w:start w:val="1"/>
      <w:numFmt w:val="decimal"/>
      <w:pStyle w:val="2"/>
      <w:lvlText w:val="%1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%2.%3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CDD351A"/>
    <w:multiLevelType w:val="multilevel"/>
    <w:tmpl w:val="52E4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  <w:lvlOverride w:ilvl="0">
      <w:lvl w:ilvl="0">
        <w:start w:val="1"/>
        <w:numFmt w:val="decimal"/>
        <w:pStyle w:val="BachelorarbeitInhaltsverzeichnisberschrift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achelorarbeit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Bachelorarbeit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</w:num>
  <w:num w:numId="9">
    <w:abstractNumId w:val="1"/>
    <w:lvlOverride w:ilvl="0">
      <w:lvl w:ilvl="0">
        <w:start w:val="1"/>
        <w:numFmt w:val="decimal"/>
        <w:pStyle w:val="BachelorarbeitInhaltsverzeichnisberschrift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achelorarbeit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Bachelorarbeit3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BachelorarbeitInhaltsverzeichnisberschrift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achelorarbeit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Bachelorarbeit3"/>
        <w:lvlText w:val="%1.%2.%3"/>
        <w:lvlJc w:val="left"/>
        <w:pPr>
          <w:ind w:left="357" w:hanging="357"/>
        </w:pPr>
        <w:rPr>
          <w:rFonts w:hint="default"/>
          <w:u w:color="000000" w:themeColor="text1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C8"/>
    <w:rsid w:val="000023A0"/>
    <w:rsid w:val="000066D1"/>
    <w:rsid w:val="00007304"/>
    <w:rsid w:val="000103BE"/>
    <w:rsid w:val="000106F7"/>
    <w:rsid w:val="000123D5"/>
    <w:rsid w:val="0001330D"/>
    <w:rsid w:val="00014972"/>
    <w:rsid w:val="00015597"/>
    <w:rsid w:val="00015957"/>
    <w:rsid w:val="00020FD2"/>
    <w:rsid w:val="00022550"/>
    <w:rsid w:val="0003079E"/>
    <w:rsid w:val="000339C1"/>
    <w:rsid w:val="00036DA2"/>
    <w:rsid w:val="00041D25"/>
    <w:rsid w:val="000432C7"/>
    <w:rsid w:val="00044E0A"/>
    <w:rsid w:val="0005032C"/>
    <w:rsid w:val="000504F5"/>
    <w:rsid w:val="00051061"/>
    <w:rsid w:val="0005370D"/>
    <w:rsid w:val="00053A36"/>
    <w:rsid w:val="00054F8C"/>
    <w:rsid w:val="000612F6"/>
    <w:rsid w:val="00061A06"/>
    <w:rsid w:val="00062AE3"/>
    <w:rsid w:val="000640F1"/>
    <w:rsid w:val="000654DE"/>
    <w:rsid w:val="000727E4"/>
    <w:rsid w:val="00074EDA"/>
    <w:rsid w:val="000760FC"/>
    <w:rsid w:val="00081C6D"/>
    <w:rsid w:val="00082945"/>
    <w:rsid w:val="00083B07"/>
    <w:rsid w:val="00084B6D"/>
    <w:rsid w:val="00085EB0"/>
    <w:rsid w:val="00086B18"/>
    <w:rsid w:val="00091547"/>
    <w:rsid w:val="0009258B"/>
    <w:rsid w:val="00095799"/>
    <w:rsid w:val="000959F1"/>
    <w:rsid w:val="00095C8D"/>
    <w:rsid w:val="0009640F"/>
    <w:rsid w:val="00097F45"/>
    <w:rsid w:val="000A0DFE"/>
    <w:rsid w:val="000A4890"/>
    <w:rsid w:val="000A4A6A"/>
    <w:rsid w:val="000A4E8F"/>
    <w:rsid w:val="000A6560"/>
    <w:rsid w:val="000A65C2"/>
    <w:rsid w:val="000A75BE"/>
    <w:rsid w:val="000B0114"/>
    <w:rsid w:val="000B1393"/>
    <w:rsid w:val="000B36B1"/>
    <w:rsid w:val="000B393A"/>
    <w:rsid w:val="000C02E6"/>
    <w:rsid w:val="000C037A"/>
    <w:rsid w:val="000C207B"/>
    <w:rsid w:val="000C3325"/>
    <w:rsid w:val="000C3567"/>
    <w:rsid w:val="000C39CC"/>
    <w:rsid w:val="000C3B88"/>
    <w:rsid w:val="000C448B"/>
    <w:rsid w:val="000C501A"/>
    <w:rsid w:val="000C6582"/>
    <w:rsid w:val="000C7C1F"/>
    <w:rsid w:val="000D2102"/>
    <w:rsid w:val="000D3372"/>
    <w:rsid w:val="000D5FFE"/>
    <w:rsid w:val="000E0224"/>
    <w:rsid w:val="000E0A75"/>
    <w:rsid w:val="000E2EE8"/>
    <w:rsid w:val="000E3A06"/>
    <w:rsid w:val="000E4E8C"/>
    <w:rsid w:val="000E5908"/>
    <w:rsid w:val="000E67FF"/>
    <w:rsid w:val="000E6906"/>
    <w:rsid w:val="000F0234"/>
    <w:rsid w:val="000F1C8A"/>
    <w:rsid w:val="000F2FA8"/>
    <w:rsid w:val="000F4169"/>
    <w:rsid w:val="000F425C"/>
    <w:rsid w:val="000F6A9A"/>
    <w:rsid w:val="000F6DA8"/>
    <w:rsid w:val="000F7235"/>
    <w:rsid w:val="000F75CA"/>
    <w:rsid w:val="000F76F4"/>
    <w:rsid w:val="00102EB1"/>
    <w:rsid w:val="0010361E"/>
    <w:rsid w:val="001101E4"/>
    <w:rsid w:val="001116F7"/>
    <w:rsid w:val="00115DEA"/>
    <w:rsid w:val="00117872"/>
    <w:rsid w:val="00117D36"/>
    <w:rsid w:val="00121667"/>
    <w:rsid w:val="00123B95"/>
    <w:rsid w:val="0012485A"/>
    <w:rsid w:val="00125446"/>
    <w:rsid w:val="0012663A"/>
    <w:rsid w:val="00127B84"/>
    <w:rsid w:val="00130020"/>
    <w:rsid w:val="00131F90"/>
    <w:rsid w:val="001343A9"/>
    <w:rsid w:val="00135CAB"/>
    <w:rsid w:val="001370E8"/>
    <w:rsid w:val="00137768"/>
    <w:rsid w:val="00141A11"/>
    <w:rsid w:val="00141F2F"/>
    <w:rsid w:val="00142BF0"/>
    <w:rsid w:val="00142F9C"/>
    <w:rsid w:val="00145872"/>
    <w:rsid w:val="0014653B"/>
    <w:rsid w:val="0015258E"/>
    <w:rsid w:val="001536C1"/>
    <w:rsid w:val="00153F08"/>
    <w:rsid w:val="00155FDB"/>
    <w:rsid w:val="00157031"/>
    <w:rsid w:val="001576D9"/>
    <w:rsid w:val="00157BD0"/>
    <w:rsid w:val="001607D1"/>
    <w:rsid w:val="00161284"/>
    <w:rsid w:val="00165983"/>
    <w:rsid w:val="00165A7B"/>
    <w:rsid w:val="001675BC"/>
    <w:rsid w:val="001717BE"/>
    <w:rsid w:val="001728B0"/>
    <w:rsid w:val="001738DF"/>
    <w:rsid w:val="00181032"/>
    <w:rsid w:val="00185304"/>
    <w:rsid w:val="00185A4C"/>
    <w:rsid w:val="00190BB2"/>
    <w:rsid w:val="00193B1F"/>
    <w:rsid w:val="0019701F"/>
    <w:rsid w:val="001A0AA2"/>
    <w:rsid w:val="001A23B8"/>
    <w:rsid w:val="001A3AE4"/>
    <w:rsid w:val="001A57DA"/>
    <w:rsid w:val="001A5A87"/>
    <w:rsid w:val="001A5AA8"/>
    <w:rsid w:val="001A7E32"/>
    <w:rsid w:val="001A7F56"/>
    <w:rsid w:val="001B0139"/>
    <w:rsid w:val="001B0AF2"/>
    <w:rsid w:val="001B3B09"/>
    <w:rsid w:val="001B4906"/>
    <w:rsid w:val="001B5E1C"/>
    <w:rsid w:val="001B6F64"/>
    <w:rsid w:val="001C2BC3"/>
    <w:rsid w:val="001C2DE2"/>
    <w:rsid w:val="001C382C"/>
    <w:rsid w:val="001C4859"/>
    <w:rsid w:val="001C5F20"/>
    <w:rsid w:val="001C70EC"/>
    <w:rsid w:val="001D1535"/>
    <w:rsid w:val="001D3BC7"/>
    <w:rsid w:val="001D3D6E"/>
    <w:rsid w:val="001D5EE8"/>
    <w:rsid w:val="001D6A7B"/>
    <w:rsid w:val="001D7507"/>
    <w:rsid w:val="001E411F"/>
    <w:rsid w:val="001E6EDA"/>
    <w:rsid w:val="001F0BC4"/>
    <w:rsid w:val="001F0C2A"/>
    <w:rsid w:val="001F2003"/>
    <w:rsid w:val="001F2D95"/>
    <w:rsid w:val="001F49FB"/>
    <w:rsid w:val="001F558B"/>
    <w:rsid w:val="001F66AA"/>
    <w:rsid w:val="001F7766"/>
    <w:rsid w:val="00200315"/>
    <w:rsid w:val="00202590"/>
    <w:rsid w:val="00204D82"/>
    <w:rsid w:val="00205829"/>
    <w:rsid w:val="0020671D"/>
    <w:rsid w:val="00206E50"/>
    <w:rsid w:val="002135C9"/>
    <w:rsid w:val="00215843"/>
    <w:rsid w:val="002170A1"/>
    <w:rsid w:val="00222394"/>
    <w:rsid w:val="00227F38"/>
    <w:rsid w:val="0023168C"/>
    <w:rsid w:val="002350B8"/>
    <w:rsid w:val="00240933"/>
    <w:rsid w:val="00241E8A"/>
    <w:rsid w:val="0024573C"/>
    <w:rsid w:val="002534DC"/>
    <w:rsid w:val="00253731"/>
    <w:rsid w:val="00253BBB"/>
    <w:rsid w:val="00260E82"/>
    <w:rsid w:val="00261D34"/>
    <w:rsid w:val="00261FB5"/>
    <w:rsid w:val="00263958"/>
    <w:rsid w:val="00264830"/>
    <w:rsid w:val="00270503"/>
    <w:rsid w:val="00271BF2"/>
    <w:rsid w:val="002735E5"/>
    <w:rsid w:val="00274AF9"/>
    <w:rsid w:val="00275FBD"/>
    <w:rsid w:val="002771FE"/>
    <w:rsid w:val="00281820"/>
    <w:rsid w:val="00281D3F"/>
    <w:rsid w:val="00282F83"/>
    <w:rsid w:val="00286041"/>
    <w:rsid w:val="00287C62"/>
    <w:rsid w:val="00287FB1"/>
    <w:rsid w:val="00292A4D"/>
    <w:rsid w:val="00293378"/>
    <w:rsid w:val="002938EC"/>
    <w:rsid w:val="00296135"/>
    <w:rsid w:val="0029715E"/>
    <w:rsid w:val="00297C25"/>
    <w:rsid w:val="002A202E"/>
    <w:rsid w:val="002A2FCD"/>
    <w:rsid w:val="002A33B9"/>
    <w:rsid w:val="002A3755"/>
    <w:rsid w:val="002A58FA"/>
    <w:rsid w:val="002B0516"/>
    <w:rsid w:val="002B07B4"/>
    <w:rsid w:val="002B0C7B"/>
    <w:rsid w:val="002B3A34"/>
    <w:rsid w:val="002B40E9"/>
    <w:rsid w:val="002B49E9"/>
    <w:rsid w:val="002B4B64"/>
    <w:rsid w:val="002C0278"/>
    <w:rsid w:val="002C102D"/>
    <w:rsid w:val="002C275D"/>
    <w:rsid w:val="002C28D2"/>
    <w:rsid w:val="002C2922"/>
    <w:rsid w:val="002C5011"/>
    <w:rsid w:val="002C6319"/>
    <w:rsid w:val="002C697C"/>
    <w:rsid w:val="002D09C8"/>
    <w:rsid w:val="002D1F6B"/>
    <w:rsid w:val="002D3A25"/>
    <w:rsid w:val="002D3BF7"/>
    <w:rsid w:val="002D4861"/>
    <w:rsid w:val="002D542D"/>
    <w:rsid w:val="002D7CAC"/>
    <w:rsid w:val="002D7F96"/>
    <w:rsid w:val="002E0941"/>
    <w:rsid w:val="002E4DB3"/>
    <w:rsid w:val="002E4E95"/>
    <w:rsid w:val="002F33B2"/>
    <w:rsid w:val="002F35C9"/>
    <w:rsid w:val="002F4253"/>
    <w:rsid w:val="002F508F"/>
    <w:rsid w:val="002F62BB"/>
    <w:rsid w:val="002F69F2"/>
    <w:rsid w:val="003013E4"/>
    <w:rsid w:val="00303064"/>
    <w:rsid w:val="003030F8"/>
    <w:rsid w:val="00303B7B"/>
    <w:rsid w:val="00305AD4"/>
    <w:rsid w:val="00306196"/>
    <w:rsid w:val="00306AAA"/>
    <w:rsid w:val="00311ED3"/>
    <w:rsid w:val="00312719"/>
    <w:rsid w:val="00314484"/>
    <w:rsid w:val="003153E0"/>
    <w:rsid w:val="00315EE6"/>
    <w:rsid w:val="00315FA3"/>
    <w:rsid w:val="00317356"/>
    <w:rsid w:val="00317D2D"/>
    <w:rsid w:val="003207B8"/>
    <w:rsid w:val="00321071"/>
    <w:rsid w:val="00322AAC"/>
    <w:rsid w:val="003237DE"/>
    <w:rsid w:val="003311B2"/>
    <w:rsid w:val="0033163F"/>
    <w:rsid w:val="00334A82"/>
    <w:rsid w:val="003361FF"/>
    <w:rsid w:val="00342CC9"/>
    <w:rsid w:val="00343BDA"/>
    <w:rsid w:val="00345525"/>
    <w:rsid w:val="00346719"/>
    <w:rsid w:val="00346E90"/>
    <w:rsid w:val="00353AFC"/>
    <w:rsid w:val="00361F27"/>
    <w:rsid w:val="003645F8"/>
    <w:rsid w:val="00364B17"/>
    <w:rsid w:val="00367AE6"/>
    <w:rsid w:val="00371481"/>
    <w:rsid w:val="003769B4"/>
    <w:rsid w:val="003772EA"/>
    <w:rsid w:val="00386D52"/>
    <w:rsid w:val="00391C6D"/>
    <w:rsid w:val="003947A0"/>
    <w:rsid w:val="00397CF4"/>
    <w:rsid w:val="003A33FD"/>
    <w:rsid w:val="003A4852"/>
    <w:rsid w:val="003A6790"/>
    <w:rsid w:val="003B3314"/>
    <w:rsid w:val="003B711F"/>
    <w:rsid w:val="003C0075"/>
    <w:rsid w:val="003C270C"/>
    <w:rsid w:val="003C53B7"/>
    <w:rsid w:val="003C60CC"/>
    <w:rsid w:val="003C6674"/>
    <w:rsid w:val="003C6E52"/>
    <w:rsid w:val="003C7954"/>
    <w:rsid w:val="003D0D56"/>
    <w:rsid w:val="003D0F42"/>
    <w:rsid w:val="003D1944"/>
    <w:rsid w:val="003D5767"/>
    <w:rsid w:val="003D68EE"/>
    <w:rsid w:val="003D769B"/>
    <w:rsid w:val="003E1D82"/>
    <w:rsid w:val="003E72CD"/>
    <w:rsid w:val="003E7FD8"/>
    <w:rsid w:val="003F1C5F"/>
    <w:rsid w:val="003F213A"/>
    <w:rsid w:val="003F2AAD"/>
    <w:rsid w:val="003F51D4"/>
    <w:rsid w:val="003F55ED"/>
    <w:rsid w:val="0040610B"/>
    <w:rsid w:val="00412F65"/>
    <w:rsid w:val="004151DE"/>
    <w:rsid w:val="00416C94"/>
    <w:rsid w:val="004173F0"/>
    <w:rsid w:val="004178EB"/>
    <w:rsid w:val="0042075E"/>
    <w:rsid w:val="00421D25"/>
    <w:rsid w:val="0042718E"/>
    <w:rsid w:val="004304D8"/>
    <w:rsid w:val="00430B53"/>
    <w:rsid w:val="00433911"/>
    <w:rsid w:val="004373B8"/>
    <w:rsid w:val="0044244F"/>
    <w:rsid w:val="004429EE"/>
    <w:rsid w:val="00443F35"/>
    <w:rsid w:val="00444201"/>
    <w:rsid w:val="00445B22"/>
    <w:rsid w:val="00447B5E"/>
    <w:rsid w:val="00447E01"/>
    <w:rsid w:val="00451826"/>
    <w:rsid w:val="004519CB"/>
    <w:rsid w:val="0045237C"/>
    <w:rsid w:val="00452BAB"/>
    <w:rsid w:val="00453705"/>
    <w:rsid w:val="00455E41"/>
    <w:rsid w:val="00457447"/>
    <w:rsid w:val="004615CE"/>
    <w:rsid w:val="00461757"/>
    <w:rsid w:val="00465108"/>
    <w:rsid w:val="004660DC"/>
    <w:rsid w:val="0046758E"/>
    <w:rsid w:val="00467A64"/>
    <w:rsid w:val="00467B7C"/>
    <w:rsid w:val="00467D4E"/>
    <w:rsid w:val="004720E0"/>
    <w:rsid w:val="00472A53"/>
    <w:rsid w:val="004741B1"/>
    <w:rsid w:val="004752B2"/>
    <w:rsid w:val="00477321"/>
    <w:rsid w:val="004778A6"/>
    <w:rsid w:val="00481637"/>
    <w:rsid w:val="004817D2"/>
    <w:rsid w:val="004849AB"/>
    <w:rsid w:val="004905B3"/>
    <w:rsid w:val="0049276A"/>
    <w:rsid w:val="00493C59"/>
    <w:rsid w:val="004A4E59"/>
    <w:rsid w:val="004A5458"/>
    <w:rsid w:val="004A645E"/>
    <w:rsid w:val="004A7F7C"/>
    <w:rsid w:val="004B121C"/>
    <w:rsid w:val="004B1A8B"/>
    <w:rsid w:val="004B52BE"/>
    <w:rsid w:val="004B7F32"/>
    <w:rsid w:val="004C0162"/>
    <w:rsid w:val="004C0F51"/>
    <w:rsid w:val="004C2014"/>
    <w:rsid w:val="004C385F"/>
    <w:rsid w:val="004C4012"/>
    <w:rsid w:val="004C4AFF"/>
    <w:rsid w:val="004C535C"/>
    <w:rsid w:val="004C5B86"/>
    <w:rsid w:val="004C662A"/>
    <w:rsid w:val="004C662B"/>
    <w:rsid w:val="004C7E51"/>
    <w:rsid w:val="004D088B"/>
    <w:rsid w:val="004D1B4D"/>
    <w:rsid w:val="004D2FB6"/>
    <w:rsid w:val="004D5971"/>
    <w:rsid w:val="004D78EB"/>
    <w:rsid w:val="004E0F2F"/>
    <w:rsid w:val="004E2C0E"/>
    <w:rsid w:val="004E2CA2"/>
    <w:rsid w:val="004E5E1E"/>
    <w:rsid w:val="004E5FEA"/>
    <w:rsid w:val="004F05B0"/>
    <w:rsid w:val="004F43BD"/>
    <w:rsid w:val="004F781A"/>
    <w:rsid w:val="004F79F9"/>
    <w:rsid w:val="00503099"/>
    <w:rsid w:val="00504201"/>
    <w:rsid w:val="00504A80"/>
    <w:rsid w:val="00505BE6"/>
    <w:rsid w:val="005101F7"/>
    <w:rsid w:val="00510F40"/>
    <w:rsid w:val="005116E6"/>
    <w:rsid w:val="00513C73"/>
    <w:rsid w:val="005176B2"/>
    <w:rsid w:val="00524205"/>
    <w:rsid w:val="00525F13"/>
    <w:rsid w:val="005275C6"/>
    <w:rsid w:val="00527CE1"/>
    <w:rsid w:val="00531DE9"/>
    <w:rsid w:val="005373D0"/>
    <w:rsid w:val="00540959"/>
    <w:rsid w:val="00540987"/>
    <w:rsid w:val="0054304D"/>
    <w:rsid w:val="00545747"/>
    <w:rsid w:val="00545FB1"/>
    <w:rsid w:val="005479D7"/>
    <w:rsid w:val="00550244"/>
    <w:rsid w:val="005505C3"/>
    <w:rsid w:val="00550F4D"/>
    <w:rsid w:val="0055167E"/>
    <w:rsid w:val="00552ECA"/>
    <w:rsid w:val="0055586B"/>
    <w:rsid w:val="00557A77"/>
    <w:rsid w:val="005604BE"/>
    <w:rsid w:val="00561B89"/>
    <w:rsid w:val="00561D74"/>
    <w:rsid w:val="00562395"/>
    <w:rsid w:val="005627E4"/>
    <w:rsid w:val="00562837"/>
    <w:rsid w:val="0056504E"/>
    <w:rsid w:val="005656CA"/>
    <w:rsid w:val="0056585B"/>
    <w:rsid w:val="005705E3"/>
    <w:rsid w:val="00572D19"/>
    <w:rsid w:val="00574E13"/>
    <w:rsid w:val="005765B2"/>
    <w:rsid w:val="0057681A"/>
    <w:rsid w:val="00576B34"/>
    <w:rsid w:val="005775B1"/>
    <w:rsid w:val="005838FC"/>
    <w:rsid w:val="005843D4"/>
    <w:rsid w:val="00584D62"/>
    <w:rsid w:val="00587B9E"/>
    <w:rsid w:val="00591546"/>
    <w:rsid w:val="00595D77"/>
    <w:rsid w:val="005A2216"/>
    <w:rsid w:val="005A425F"/>
    <w:rsid w:val="005A4705"/>
    <w:rsid w:val="005A53FD"/>
    <w:rsid w:val="005A7A3F"/>
    <w:rsid w:val="005B0BD0"/>
    <w:rsid w:val="005B0D4D"/>
    <w:rsid w:val="005B157E"/>
    <w:rsid w:val="005B2C06"/>
    <w:rsid w:val="005B4F97"/>
    <w:rsid w:val="005B64A4"/>
    <w:rsid w:val="005B66D7"/>
    <w:rsid w:val="005B6BF7"/>
    <w:rsid w:val="005B747A"/>
    <w:rsid w:val="005B74A3"/>
    <w:rsid w:val="005B7AF6"/>
    <w:rsid w:val="005C042A"/>
    <w:rsid w:val="005C042D"/>
    <w:rsid w:val="005C3C34"/>
    <w:rsid w:val="005C3EA9"/>
    <w:rsid w:val="005C4AAB"/>
    <w:rsid w:val="005C68CB"/>
    <w:rsid w:val="005D0DDC"/>
    <w:rsid w:val="005D5FC8"/>
    <w:rsid w:val="005D7511"/>
    <w:rsid w:val="005E7302"/>
    <w:rsid w:val="005E7942"/>
    <w:rsid w:val="005F0C6C"/>
    <w:rsid w:val="005F20B6"/>
    <w:rsid w:val="005F4616"/>
    <w:rsid w:val="005F5ECD"/>
    <w:rsid w:val="005F629F"/>
    <w:rsid w:val="005F7C57"/>
    <w:rsid w:val="0060244D"/>
    <w:rsid w:val="0060573A"/>
    <w:rsid w:val="0060573E"/>
    <w:rsid w:val="0060739A"/>
    <w:rsid w:val="006073D8"/>
    <w:rsid w:val="00607736"/>
    <w:rsid w:val="00611321"/>
    <w:rsid w:val="006122A7"/>
    <w:rsid w:val="00612F09"/>
    <w:rsid w:val="00613BA9"/>
    <w:rsid w:val="00614156"/>
    <w:rsid w:val="006172C0"/>
    <w:rsid w:val="00623AC3"/>
    <w:rsid w:val="00624B85"/>
    <w:rsid w:val="006318FA"/>
    <w:rsid w:val="0063276A"/>
    <w:rsid w:val="00634669"/>
    <w:rsid w:val="006365FD"/>
    <w:rsid w:val="00636B4F"/>
    <w:rsid w:val="0063742F"/>
    <w:rsid w:val="00642383"/>
    <w:rsid w:val="00647FBB"/>
    <w:rsid w:val="00652909"/>
    <w:rsid w:val="006529B9"/>
    <w:rsid w:val="006538CB"/>
    <w:rsid w:val="00653F84"/>
    <w:rsid w:val="00654AD3"/>
    <w:rsid w:val="00656D53"/>
    <w:rsid w:val="006633FF"/>
    <w:rsid w:val="00665E06"/>
    <w:rsid w:val="00670A01"/>
    <w:rsid w:val="006725EA"/>
    <w:rsid w:val="00674D3C"/>
    <w:rsid w:val="0067757D"/>
    <w:rsid w:val="00677BFB"/>
    <w:rsid w:val="00677C99"/>
    <w:rsid w:val="00680D4F"/>
    <w:rsid w:val="00680D50"/>
    <w:rsid w:val="006834BF"/>
    <w:rsid w:val="006838BA"/>
    <w:rsid w:val="0068399D"/>
    <w:rsid w:val="006844D3"/>
    <w:rsid w:val="0068499C"/>
    <w:rsid w:val="00685A6D"/>
    <w:rsid w:val="0068789B"/>
    <w:rsid w:val="00687D28"/>
    <w:rsid w:val="00687D6D"/>
    <w:rsid w:val="00690924"/>
    <w:rsid w:val="00690F02"/>
    <w:rsid w:val="00691BA7"/>
    <w:rsid w:val="00695C1A"/>
    <w:rsid w:val="0069607B"/>
    <w:rsid w:val="00697EAC"/>
    <w:rsid w:val="006A0DBF"/>
    <w:rsid w:val="006A1696"/>
    <w:rsid w:val="006A23E0"/>
    <w:rsid w:val="006A3524"/>
    <w:rsid w:val="006A3720"/>
    <w:rsid w:val="006A755D"/>
    <w:rsid w:val="006A76FE"/>
    <w:rsid w:val="006B3E71"/>
    <w:rsid w:val="006B41E7"/>
    <w:rsid w:val="006B63E0"/>
    <w:rsid w:val="006B7DDF"/>
    <w:rsid w:val="006C0351"/>
    <w:rsid w:val="006C170C"/>
    <w:rsid w:val="006C174D"/>
    <w:rsid w:val="006C651D"/>
    <w:rsid w:val="006C7BA5"/>
    <w:rsid w:val="006D1A42"/>
    <w:rsid w:val="006D45D5"/>
    <w:rsid w:val="006D4F20"/>
    <w:rsid w:val="006D537B"/>
    <w:rsid w:val="006D568C"/>
    <w:rsid w:val="006D5D64"/>
    <w:rsid w:val="006E25D4"/>
    <w:rsid w:val="006E39B9"/>
    <w:rsid w:val="006E7061"/>
    <w:rsid w:val="006F02E0"/>
    <w:rsid w:val="006F0C22"/>
    <w:rsid w:val="006F1656"/>
    <w:rsid w:val="006F3AEB"/>
    <w:rsid w:val="006F5722"/>
    <w:rsid w:val="006F7800"/>
    <w:rsid w:val="00700142"/>
    <w:rsid w:val="00702141"/>
    <w:rsid w:val="007046D4"/>
    <w:rsid w:val="00706CC7"/>
    <w:rsid w:val="007114B6"/>
    <w:rsid w:val="0071301D"/>
    <w:rsid w:val="0071465A"/>
    <w:rsid w:val="007161DD"/>
    <w:rsid w:val="00716E59"/>
    <w:rsid w:val="007218FF"/>
    <w:rsid w:val="0072209F"/>
    <w:rsid w:val="0072475C"/>
    <w:rsid w:val="00724C4A"/>
    <w:rsid w:val="007279B2"/>
    <w:rsid w:val="00730465"/>
    <w:rsid w:val="00731C9B"/>
    <w:rsid w:val="00735406"/>
    <w:rsid w:val="00737869"/>
    <w:rsid w:val="00737CEF"/>
    <w:rsid w:val="00741DFF"/>
    <w:rsid w:val="00744E02"/>
    <w:rsid w:val="007452FB"/>
    <w:rsid w:val="007466B9"/>
    <w:rsid w:val="00747470"/>
    <w:rsid w:val="00747E70"/>
    <w:rsid w:val="007502C6"/>
    <w:rsid w:val="00750C8C"/>
    <w:rsid w:val="0075469F"/>
    <w:rsid w:val="00755B19"/>
    <w:rsid w:val="00756A2E"/>
    <w:rsid w:val="00756F30"/>
    <w:rsid w:val="00757C85"/>
    <w:rsid w:val="00761ECD"/>
    <w:rsid w:val="0076214B"/>
    <w:rsid w:val="00762199"/>
    <w:rsid w:val="00765B90"/>
    <w:rsid w:val="00766BCB"/>
    <w:rsid w:val="00771670"/>
    <w:rsid w:val="00772DC2"/>
    <w:rsid w:val="0077587B"/>
    <w:rsid w:val="007765CD"/>
    <w:rsid w:val="007769A3"/>
    <w:rsid w:val="00780228"/>
    <w:rsid w:val="007811C5"/>
    <w:rsid w:val="00781CBD"/>
    <w:rsid w:val="00781F59"/>
    <w:rsid w:val="0078275A"/>
    <w:rsid w:val="007830C4"/>
    <w:rsid w:val="00784526"/>
    <w:rsid w:val="007862E9"/>
    <w:rsid w:val="007863B1"/>
    <w:rsid w:val="0079146D"/>
    <w:rsid w:val="00793548"/>
    <w:rsid w:val="00794911"/>
    <w:rsid w:val="00795853"/>
    <w:rsid w:val="007977ED"/>
    <w:rsid w:val="007A02AE"/>
    <w:rsid w:val="007A0A0E"/>
    <w:rsid w:val="007A2909"/>
    <w:rsid w:val="007A31AC"/>
    <w:rsid w:val="007A31F4"/>
    <w:rsid w:val="007A3310"/>
    <w:rsid w:val="007A4869"/>
    <w:rsid w:val="007A5A37"/>
    <w:rsid w:val="007A729E"/>
    <w:rsid w:val="007B351A"/>
    <w:rsid w:val="007B3B9C"/>
    <w:rsid w:val="007B596D"/>
    <w:rsid w:val="007B6627"/>
    <w:rsid w:val="007B68E6"/>
    <w:rsid w:val="007B6F1D"/>
    <w:rsid w:val="007C1DD3"/>
    <w:rsid w:val="007C2112"/>
    <w:rsid w:val="007C2D6D"/>
    <w:rsid w:val="007C2E3F"/>
    <w:rsid w:val="007C46BB"/>
    <w:rsid w:val="007C62E4"/>
    <w:rsid w:val="007D0456"/>
    <w:rsid w:val="007D264D"/>
    <w:rsid w:val="007D5B90"/>
    <w:rsid w:val="007D7A7A"/>
    <w:rsid w:val="007E0057"/>
    <w:rsid w:val="007E0D7E"/>
    <w:rsid w:val="007E10CB"/>
    <w:rsid w:val="007E1B14"/>
    <w:rsid w:val="007E1C82"/>
    <w:rsid w:val="007E3F57"/>
    <w:rsid w:val="007E41D2"/>
    <w:rsid w:val="007E7F31"/>
    <w:rsid w:val="007F2F70"/>
    <w:rsid w:val="007F6779"/>
    <w:rsid w:val="0080382C"/>
    <w:rsid w:val="0080388A"/>
    <w:rsid w:val="00804B06"/>
    <w:rsid w:val="00805406"/>
    <w:rsid w:val="00806025"/>
    <w:rsid w:val="008061F9"/>
    <w:rsid w:val="00806712"/>
    <w:rsid w:val="00820E96"/>
    <w:rsid w:val="008255F8"/>
    <w:rsid w:val="00825E76"/>
    <w:rsid w:val="0082796E"/>
    <w:rsid w:val="00834BA2"/>
    <w:rsid w:val="008373DF"/>
    <w:rsid w:val="00840BDC"/>
    <w:rsid w:val="00841A27"/>
    <w:rsid w:val="00841C5F"/>
    <w:rsid w:val="00842485"/>
    <w:rsid w:val="00845E67"/>
    <w:rsid w:val="0084793D"/>
    <w:rsid w:val="00852C0C"/>
    <w:rsid w:val="00853163"/>
    <w:rsid w:val="00861257"/>
    <w:rsid w:val="00863246"/>
    <w:rsid w:val="00864D6B"/>
    <w:rsid w:val="00864EB1"/>
    <w:rsid w:val="0086529E"/>
    <w:rsid w:val="0086546B"/>
    <w:rsid w:val="00870041"/>
    <w:rsid w:val="008712C4"/>
    <w:rsid w:val="0087472E"/>
    <w:rsid w:val="00874BC0"/>
    <w:rsid w:val="008758DA"/>
    <w:rsid w:val="008774B5"/>
    <w:rsid w:val="00877BBF"/>
    <w:rsid w:val="00880907"/>
    <w:rsid w:val="00881B4B"/>
    <w:rsid w:val="00882313"/>
    <w:rsid w:val="00883C80"/>
    <w:rsid w:val="00883D10"/>
    <w:rsid w:val="00884C1B"/>
    <w:rsid w:val="008859C3"/>
    <w:rsid w:val="00885C37"/>
    <w:rsid w:val="008912C6"/>
    <w:rsid w:val="00891AAA"/>
    <w:rsid w:val="00894997"/>
    <w:rsid w:val="008949EA"/>
    <w:rsid w:val="008966CD"/>
    <w:rsid w:val="008972D4"/>
    <w:rsid w:val="008A05BD"/>
    <w:rsid w:val="008A05BE"/>
    <w:rsid w:val="008A08B7"/>
    <w:rsid w:val="008A1BBC"/>
    <w:rsid w:val="008A1CF3"/>
    <w:rsid w:val="008A4365"/>
    <w:rsid w:val="008A54B4"/>
    <w:rsid w:val="008B1B21"/>
    <w:rsid w:val="008B39C3"/>
    <w:rsid w:val="008B3E33"/>
    <w:rsid w:val="008B47DA"/>
    <w:rsid w:val="008B62CA"/>
    <w:rsid w:val="008C0217"/>
    <w:rsid w:val="008C0244"/>
    <w:rsid w:val="008C5221"/>
    <w:rsid w:val="008C54E2"/>
    <w:rsid w:val="008D0263"/>
    <w:rsid w:val="008D0D36"/>
    <w:rsid w:val="008D629B"/>
    <w:rsid w:val="008E192F"/>
    <w:rsid w:val="008E1AE6"/>
    <w:rsid w:val="008E3B7C"/>
    <w:rsid w:val="008F1BE7"/>
    <w:rsid w:val="008F20A1"/>
    <w:rsid w:val="008F571F"/>
    <w:rsid w:val="008F67FB"/>
    <w:rsid w:val="008F6EE2"/>
    <w:rsid w:val="009006F3"/>
    <w:rsid w:val="00903A47"/>
    <w:rsid w:val="00905742"/>
    <w:rsid w:val="0091073D"/>
    <w:rsid w:val="00913546"/>
    <w:rsid w:val="00915C3E"/>
    <w:rsid w:val="00921C9F"/>
    <w:rsid w:val="009227A1"/>
    <w:rsid w:val="00926382"/>
    <w:rsid w:val="00927F8A"/>
    <w:rsid w:val="0094013E"/>
    <w:rsid w:val="00940321"/>
    <w:rsid w:val="00941459"/>
    <w:rsid w:val="00944F41"/>
    <w:rsid w:val="00947EC9"/>
    <w:rsid w:val="00950948"/>
    <w:rsid w:val="009558F0"/>
    <w:rsid w:val="0096080F"/>
    <w:rsid w:val="00960868"/>
    <w:rsid w:val="00965DCB"/>
    <w:rsid w:val="0096707E"/>
    <w:rsid w:val="00967CA2"/>
    <w:rsid w:val="00971022"/>
    <w:rsid w:val="00971A65"/>
    <w:rsid w:val="00972B71"/>
    <w:rsid w:val="009751A6"/>
    <w:rsid w:val="00976985"/>
    <w:rsid w:val="00976F3E"/>
    <w:rsid w:val="00980A75"/>
    <w:rsid w:val="00980D71"/>
    <w:rsid w:val="00982BA3"/>
    <w:rsid w:val="009835F5"/>
    <w:rsid w:val="00983B33"/>
    <w:rsid w:val="009866B5"/>
    <w:rsid w:val="00987348"/>
    <w:rsid w:val="009910D7"/>
    <w:rsid w:val="00996471"/>
    <w:rsid w:val="009A2538"/>
    <w:rsid w:val="009A285C"/>
    <w:rsid w:val="009A39ED"/>
    <w:rsid w:val="009A3AA1"/>
    <w:rsid w:val="009A5903"/>
    <w:rsid w:val="009B059E"/>
    <w:rsid w:val="009B27FC"/>
    <w:rsid w:val="009B39C5"/>
    <w:rsid w:val="009B6A4F"/>
    <w:rsid w:val="009C0487"/>
    <w:rsid w:val="009C06ED"/>
    <w:rsid w:val="009D55D4"/>
    <w:rsid w:val="009D64E4"/>
    <w:rsid w:val="009E11DC"/>
    <w:rsid w:val="009E1DE9"/>
    <w:rsid w:val="009E2087"/>
    <w:rsid w:val="009E782D"/>
    <w:rsid w:val="009F122B"/>
    <w:rsid w:val="009F1C13"/>
    <w:rsid w:val="009F299F"/>
    <w:rsid w:val="009F31D0"/>
    <w:rsid w:val="009F3DFE"/>
    <w:rsid w:val="009F3F0C"/>
    <w:rsid w:val="009F43E1"/>
    <w:rsid w:val="009F7E22"/>
    <w:rsid w:val="00A005CB"/>
    <w:rsid w:val="00A07093"/>
    <w:rsid w:val="00A07A33"/>
    <w:rsid w:val="00A11CB7"/>
    <w:rsid w:val="00A1236F"/>
    <w:rsid w:val="00A13E78"/>
    <w:rsid w:val="00A16AE4"/>
    <w:rsid w:val="00A17078"/>
    <w:rsid w:val="00A17D8F"/>
    <w:rsid w:val="00A2023C"/>
    <w:rsid w:val="00A206DD"/>
    <w:rsid w:val="00A21DB5"/>
    <w:rsid w:val="00A223FD"/>
    <w:rsid w:val="00A22C78"/>
    <w:rsid w:val="00A22DBA"/>
    <w:rsid w:val="00A24067"/>
    <w:rsid w:val="00A24FF5"/>
    <w:rsid w:val="00A30440"/>
    <w:rsid w:val="00A32EA7"/>
    <w:rsid w:val="00A341F8"/>
    <w:rsid w:val="00A34297"/>
    <w:rsid w:val="00A34501"/>
    <w:rsid w:val="00A349AA"/>
    <w:rsid w:val="00A36179"/>
    <w:rsid w:val="00A36277"/>
    <w:rsid w:val="00A37E2E"/>
    <w:rsid w:val="00A40086"/>
    <w:rsid w:val="00A42B59"/>
    <w:rsid w:val="00A44A08"/>
    <w:rsid w:val="00A4704E"/>
    <w:rsid w:val="00A50FF2"/>
    <w:rsid w:val="00A51B39"/>
    <w:rsid w:val="00A52870"/>
    <w:rsid w:val="00A52B39"/>
    <w:rsid w:val="00A538CE"/>
    <w:rsid w:val="00A55FB3"/>
    <w:rsid w:val="00A6111D"/>
    <w:rsid w:val="00A61918"/>
    <w:rsid w:val="00A62A05"/>
    <w:rsid w:val="00A662C5"/>
    <w:rsid w:val="00A6642E"/>
    <w:rsid w:val="00A67632"/>
    <w:rsid w:val="00A67F32"/>
    <w:rsid w:val="00A70C0B"/>
    <w:rsid w:val="00A738B8"/>
    <w:rsid w:val="00A74DA0"/>
    <w:rsid w:val="00A77467"/>
    <w:rsid w:val="00A77EF6"/>
    <w:rsid w:val="00A81962"/>
    <w:rsid w:val="00A82353"/>
    <w:rsid w:val="00A82AD9"/>
    <w:rsid w:val="00A87FCA"/>
    <w:rsid w:val="00A9107B"/>
    <w:rsid w:val="00A91A0C"/>
    <w:rsid w:val="00A925A3"/>
    <w:rsid w:val="00A95000"/>
    <w:rsid w:val="00A9603B"/>
    <w:rsid w:val="00A96748"/>
    <w:rsid w:val="00A97968"/>
    <w:rsid w:val="00AA0784"/>
    <w:rsid w:val="00AA0ED2"/>
    <w:rsid w:val="00AA1F22"/>
    <w:rsid w:val="00AA4E36"/>
    <w:rsid w:val="00AA5C2C"/>
    <w:rsid w:val="00AA611B"/>
    <w:rsid w:val="00AA6E4F"/>
    <w:rsid w:val="00AA797C"/>
    <w:rsid w:val="00AB3A1D"/>
    <w:rsid w:val="00AB56EE"/>
    <w:rsid w:val="00AB70E4"/>
    <w:rsid w:val="00AC1F24"/>
    <w:rsid w:val="00AC311B"/>
    <w:rsid w:val="00AC33AB"/>
    <w:rsid w:val="00AC5BD1"/>
    <w:rsid w:val="00AD06C6"/>
    <w:rsid w:val="00AD0A15"/>
    <w:rsid w:val="00AD0AE9"/>
    <w:rsid w:val="00AD12B2"/>
    <w:rsid w:val="00AD1F20"/>
    <w:rsid w:val="00AD2833"/>
    <w:rsid w:val="00AD2CB3"/>
    <w:rsid w:val="00AD3FDC"/>
    <w:rsid w:val="00AD44C6"/>
    <w:rsid w:val="00AD4E34"/>
    <w:rsid w:val="00AD4FA0"/>
    <w:rsid w:val="00AD5E21"/>
    <w:rsid w:val="00AE0A4B"/>
    <w:rsid w:val="00AE54AE"/>
    <w:rsid w:val="00AE7882"/>
    <w:rsid w:val="00AF0170"/>
    <w:rsid w:val="00AF1430"/>
    <w:rsid w:val="00AF404C"/>
    <w:rsid w:val="00AF7F5D"/>
    <w:rsid w:val="00B01356"/>
    <w:rsid w:val="00B06979"/>
    <w:rsid w:val="00B06F33"/>
    <w:rsid w:val="00B16AF0"/>
    <w:rsid w:val="00B22DE4"/>
    <w:rsid w:val="00B22E6E"/>
    <w:rsid w:val="00B24CB6"/>
    <w:rsid w:val="00B25829"/>
    <w:rsid w:val="00B26981"/>
    <w:rsid w:val="00B278A5"/>
    <w:rsid w:val="00B31C2D"/>
    <w:rsid w:val="00B31F10"/>
    <w:rsid w:val="00B32DF6"/>
    <w:rsid w:val="00B33650"/>
    <w:rsid w:val="00B34B0F"/>
    <w:rsid w:val="00B35FC3"/>
    <w:rsid w:val="00B40279"/>
    <w:rsid w:val="00B419D1"/>
    <w:rsid w:val="00B46CF3"/>
    <w:rsid w:val="00B47FA3"/>
    <w:rsid w:val="00B50136"/>
    <w:rsid w:val="00B54DAC"/>
    <w:rsid w:val="00B54F58"/>
    <w:rsid w:val="00B55CF2"/>
    <w:rsid w:val="00B56B18"/>
    <w:rsid w:val="00B61D9C"/>
    <w:rsid w:val="00B62D20"/>
    <w:rsid w:val="00B63E2C"/>
    <w:rsid w:val="00B647AA"/>
    <w:rsid w:val="00B65B58"/>
    <w:rsid w:val="00B66E69"/>
    <w:rsid w:val="00B674C7"/>
    <w:rsid w:val="00B7145F"/>
    <w:rsid w:val="00B719FC"/>
    <w:rsid w:val="00B723AF"/>
    <w:rsid w:val="00B728D8"/>
    <w:rsid w:val="00B73BB8"/>
    <w:rsid w:val="00B75285"/>
    <w:rsid w:val="00B7532B"/>
    <w:rsid w:val="00B758FD"/>
    <w:rsid w:val="00B75EC9"/>
    <w:rsid w:val="00B77F23"/>
    <w:rsid w:val="00B80FAE"/>
    <w:rsid w:val="00B81E9B"/>
    <w:rsid w:val="00B840F5"/>
    <w:rsid w:val="00B84502"/>
    <w:rsid w:val="00B85F45"/>
    <w:rsid w:val="00B905C0"/>
    <w:rsid w:val="00B9072E"/>
    <w:rsid w:val="00B91482"/>
    <w:rsid w:val="00B92EE9"/>
    <w:rsid w:val="00BA0314"/>
    <w:rsid w:val="00BA2ABB"/>
    <w:rsid w:val="00BA3B6C"/>
    <w:rsid w:val="00BA435F"/>
    <w:rsid w:val="00BA4605"/>
    <w:rsid w:val="00BA5EBE"/>
    <w:rsid w:val="00BB243D"/>
    <w:rsid w:val="00BB432B"/>
    <w:rsid w:val="00BB48C2"/>
    <w:rsid w:val="00BB4E10"/>
    <w:rsid w:val="00BB502B"/>
    <w:rsid w:val="00BB5916"/>
    <w:rsid w:val="00BB5F5E"/>
    <w:rsid w:val="00BB67E5"/>
    <w:rsid w:val="00BB6B72"/>
    <w:rsid w:val="00BB7930"/>
    <w:rsid w:val="00BC063C"/>
    <w:rsid w:val="00BC2178"/>
    <w:rsid w:val="00BC2474"/>
    <w:rsid w:val="00BC4615"/>
    <w:rsid w:val="00BC46F7"/>
    <w:rsid w:val="00BC62DE"/>
    <w:rsid w:val="00BC7204"/>
    <w:rsid w:val="00BD3DA7"/>
    <w:rsid w:val="00BD44B3"/>
    <w:rsid w:val="00BD4D0C"/>
    <w:rsid w:val="00BD65FF"/>
    <w:rsid w:val="00BD67E2"/>
    <w:rsid w:val="00BD6CAA"/>
    <w:rsid w:val="00BE02E7"/>
    <w:rsid w:val="00BE0480"/>
    <w:rsid w:val="00BE1769"/>
    <w:rsid w:val="00BE2E6B"/>
    <w:rsid w:val="00BE2FA9"/>
    <w:rsid w:val="00BF1760"/>
    <w:rsid w:val="00BF1DAF"/>
    <w:rsid w:val="00BF3BA7"/>
    <w:rsid w:val="00BF42FF"/>
    <w:rsid w:val="00BF4A8C"/>
    <w:rsid w:val="00BF62FC"/>
    <w:rsid w:val="00BF7892"/>
    <w:rsid w:val="00C011AF"/>
    <w:rsid w:val="00C01F1C"/>
    <w:rsid w:val="00C04BFB"/>
    <w:rsid w:val="00C05D07"/>
    <w:rsid w:val="00C110B6"/>
    <w:rsid w:val="00C12024"/>
    <w:rsid w:val="00C16F1D"/>
    <w:rsid w:val="00C17314"/>
    <w:rsid w:val="00C17318"/>
    <w:rsid w:val="00C26249"/>
    <w:rsid w:val="00C320A0"/>
    <w:rsid w:val="00C32579"/>
    <w:rsid w:val="00C32583"/>
    <w:rsid w:val="00C364E9"/>
    <w:rsid w:val="00C36CE0"/>
    <w:rsid w:val="00C40B1C"/>
    <w:rsid w:val="00C41A5F"/>
    <w:rsid w:val="00C44FE1"/>
    <w:rsid w:val="00C4674E"/>
    <w:rsid w:val="00C4708D"/>
    <w:rsid w:val="00C475AB"/>
    <w:rsid w:val="00C478FE"/>
    <w:rsid w:val="00C52191"/>
    <w:rsid w:val="00C53755"/>
    <w:rsid w:val="00C54653"/>
    <w:rsid w:val="00C55741"/>
    <w:rsid w:val="00C57FF4"/>
    <w:rsid w:val="00C60FF8"/>
    <w:rsid w:val="00C617AB"/>
    <w:rsid w:val="00C645B4"/>
    <w:rsid w:val="00C653ED"/>
    <w:rsid w:val="00C727AC"/>
    <w:rsid w:val="00C72A5B"/>
    <w:rsid w:val="00C73491"/>
    <w:rsid w:val="00C73FEB"/>
    <w:rsid w:val="00C7458E"/>
    <w:rsid w:val="00C7463F"/>
    <w:rsid w:val="00C74FC2"/>
    <w:rsid w:val="00C7655D"/>
    <w:rsid w:val="00C76FF6"/>
    <w:rsid w:val="00C804B7"/>
    <w:rsid w:val="00C80D61"/>
    <w:rsid w:val="00C81191"/>
    <w:rsid w:val="00C81E5F"/>
    <w:rsid w:val="00C822BE"/>
    <w:rsid w:val="00C82708"/>
    <w:rsid w:val="00C82FB8"/>
    <w:rsid w:val="00C830B9"/>
    <w:rsid w:val="00C8568B"/>
    <w:rsid w:val="00C8582E"/>
    <w:rsid w:val="00C864AA"/>
    <w:rsid w:val="00C87D3E"/>
    <w:rsid w:val="00C91912"/>
    <w:rsid w:val="00C940BB"/>
    <w:rsid w:val="00CA02CA"/>
    <w:rsid w:val="00CA06CA"/>
    <w:rsid w:val="00CA1AB5"/>
    <w:rsid w:val="00CA252C"/>
    <w:rsid w:val="00CA4C6E"/>
    <w:rsid w:val="00CA5571"/>
    <w:rsid w:val="00CA6707"/>
    <w:rsid w:val="00CA67C8"/>
    <w:rsid w:val="00CA6849"/>
    <w:rsid w:val="00CA70A0"/>
    <w:rsid w:val="00CB14FF"/>
    <w:rsid w:val="00CB363A"/>
    <w:rsid w:val="00CB4433"/>
    <w:rsid w:val="00CB5D79"/>
    <w:rsid w:val="00CB7588"/>
    <w:rsid w:val="00CC03F3"/>
    <w:rsid w:val="00CC0733"/>
    <w:rsid w:val="00CC14D6"/>
    <w:rsid w:val="00CC3202"/>
    <w:rsid w:val="00CC5984"/>
    <w:rsid w:val="00CD1DA2"/>
    <w:rsid w:val="00CD3082"/>
    <w:rsid w:val="00CD3767"/>
    <w:rsid w:val="00CE0211"/>
    <w:rsid w:val="00CE133E"/>
    <w:rsid w:val="00CE1DA1"/>
    <w:rsid w:val="00CE35D3"/>
    <w:rsid w:val="00CE450E"/>
    <w:rsid w:val="00CE4D4F"/>
    <w:rsid w:val="00CF197C"/>
    <w:rsid w:val="00CF3E18"/>
    <w:rsid w:val="00CF5E12"/>
    <w:rsid w:val="00CF5E53"/>
    <w:rsid w:val="00CF6BF9"/>
    <w:rsid w:val="00D0225B"/>
    <w:rsid w:val="00D04972"/>
    <w:rsid w:val="00D04E55"/>
    <w:rsid w:val="00D11A46"/>
    <w:rsid w:val="00D11FB9"/>
    <w:rsid w:val="00D13808"/>
    <w:rsid w:val="00D202F9"/>
    <w:rsid w:val="00D21B8A"/>
    <w:rsid w:val="00D22634"/>
    <w:rsid w:val="00D22E67"/>
    <w:rsid w:val="00D2476F"/>
    <w:rsid w:val="00D255BC"/>
    <w:rsid w:val="00D318D0"/>
    <w:rsid w:val="00D34F22"/>
    <w:rsid w:val="00D40257"/>
    <w:rsid w:val="00D407CF"/>
    <w:rsid w:val="00D40CFE"/>
    <w:rsid w:val="00D41E23"/>
    <w:rsid w:val="00D44B5A"/>
    <w:rsid w:val="00D510AE"/>
    <w:rsid w:val="00D51F68"/>
    <w:rsid w:val="00D53BCD"/>
    <w:rsid w:val="00D55914"/>
    <w:rsid w:val="00D55AF6"/>
    <w:rsid w:val="00D60AE8"/>
    <w:rsid w:val="00D60C92"/>
    <w:rsid w:val="00D6272C"/>
    <w:rsid w:val="00D66A2D"/>
    <w:rsid w:val="00D71B4F"/>
    <w:rsid w:val="00D734C8"/>
    <w:rsid w:val="00D75985"/>
    <w:rsid w:val="00D75FC0"/>
    <w:rsid w:val="00D84C65"/>
    <w:rsid w:val="00D84D08"/>
    <w:rsid w:val="00D86C42"/>
    <w:rsid w:val="00D872D7"/>
    <w:rsid w:val="00D900B1"/>
    <w:rsid w:val="00D91A82"/>
    <w:rsid w:val="00D949A0"/>
    <w:rsid w:val="00DA0F90"/>
    <w:rsid w:val="00DA44BF"/>
    <w:rsid w:val="00DA4A29"/>
    <w:rsid w:val="00DA5D27"/>
    <w:rsid w:val="00DA6DC6"/>
    <w:rsid w:val="00DA6FD7"/>
    <w:rsid w:val="00DB0C2F"/>
    <w:rsid w:val="00DB1BD7"/>
    <w:rsid w:val="00DB2405"/>
    <w:rsid w:val="00DB3415"/>
    <w:rsid w:val="00DB3613"/>
    <w:rsid w:val="00DB361D"/>
    <w:rsid w:val="00DB375F"/>
    <w:rsid w:val="00DC00EB"/>
    <w:rsid w:val="00DC0F8F"/>
    <w:rsid w:val="00DC285B"/>
    <w:rsid w:val="00DC3017"/>
    <w:rsid w:val="00DC3B8E"/>
    <w:rsid w:val="00DC6334"/>
    <w:rsid w:val="00DD052C"/>
    <w:rsid w:val="00DD65D2"/>
    <w:rsid w:val="00DD65E5"/>
    <w:rsid w:val="00DD7D3E"/>
    <w:rsid w:val="00DE41FA"/>
    <w:rsid w:val="00DE4BAD"/>
    <w:rsid w:val="00DE4E11"/>
    <w:rsid w:val="00DE5522"/>
    <w:rsid w:val="00DE60BC"/>
    <w:rsid w:val="00DE6D12"/>
    <w:rsid w:val="00DF04DB"/>
    <w:rsid w:val="00DF07A5"/>
    <w:rsid w:val="00DF51DE"/>
    <w:rsid w:val="00DF75A9"/>
    <w:rsid w:val="00E02826"/>
    <w:rsid w:val="00E047FA"/>
    <w:rsid w:val="00E06FE1"/>
    <w:rsid w:val="00E1054B"/>
    <w:rsid w:val="00E11A55"/>
    <w:rsid w:val="00E12BDE"/>
    <w:rsid w:val="00E144A5"/>
    <w:rsid w:val="00E14BBF"/>
    <w:rsid w:val="00E1591C"/>
    <w:rsid w:val="00E169CB"/>
    <w:rsid w:val="00E23486"/>
    <w:rsid w:val="00E258AE"/>
    <w:rsid w:val="00E26512"/>
    <w:rsid w:val="00E35181"/>
    <w:rsid w:val="00E419D6"/>
    <w:rsid w:val="00E41AA1"/>
    <w:rsid w:val="00E41D17"/>
    <w:rsid w:val="00E42D45"/>
    <w:rsid w:val="00E440BF"/>
    <w:rsid w:val="00E45362"/>
    <w:rsid w:val="00E45CB9"/>
    <w:rsid w:val="00E4610C"/>
    <w:rsid w:val="00E47F91"/>
    <w:rsid w:val="00E524EF"/>
    <w:rsid w:val="00E52EF2"/>
    <w:rsid w:val="00E538C2"/>
    <w:rsid w:val="00E54153"/>
    <w:rsid w:val="00E5518B"/>
    <w:rsid w:val="00E6282D"/>
    <w:rsid w:val="00E63241"/>
    <w:rsid w:val="00E64304"/>
    <w:rsid w:val="00E65B4F"/>
    <w:rsid w:val="00E6651D"/>
    <w:rsid w:val="00E706F3"/>
    <w:rsid w:val="00E71688"/>
    <w:rsid w:val="00E752AA"/>
    <w:rsid w:val="00E86B35"/>
    <w:rsid w:val="00E86ED5"/>
    <w:rsid w:val="00E9143E"/>
    <w:rsid w:val="00E94324"/>
    <w:rsid w:val="00E95366"/>
    <w:rsid w:val="00E977F8"/>
    <w:rsid w:val="00EA03DC"/>
    <w:rsid w:val="00EA3A3F"/>
    <w:rsid w:val="00EA43B4"/>
    <w:rsid w:val="00EA5D3A"/>
    <w:rsid w:val="00EA659F"/>
    <w:rsid w:val="00EB0B2B"/>
    <w:rsid w:val="00EB2C7D"/>
    <w:rsid w:val="00EB39A2"/>
    <w:rsid w:val="00EB3B9E"/>
    <w:rsid w:val="00EB4B23"/>
    <w:rsid w:val="00EB50C8"/>
    <w:rsid w:val="00EC140A"/>
    <w:rsid w:val="00EC1F95"/>
    <w:rsid w:val="00EC4477"/>
    <w:rsid w:val="00EC57F4"/>
    <w:rsid w:val="00EC6F26"/>
    <w:rsid w:val="00EC7160"/>
    <w:rsid w:val="00EC7BEF"/>
    <w:rsid w:val="00ED2046"/>
    <w:rsid w:val="00ED3987"/>
    <w:rsid w:val="00ED5F7D"/>
    <w:rsid w:val="00EE1FB3"/>
    <w:rsid w:val="00EF0DB3"/>
    <w:rsid w:val="00EF16D3"/>
    <w:rsid w:val="00EF4150"/>
    <w:rsid w:val="00EF4CB9"/>
    <w:rsid w:val="00EF4E9E"/>
    <w:rsid w:val="00EF5C76"/>
    <w:rsid w:val="00EF6216"/>
    <w:rsid w:val="00EF71C2"/>
    <w:rsid w:val="00F000BF"/>
    <w:rsid w:val="00F03315"/>
    <w:rsid w:val="00F05DFD"/>
    <w:rsid w:val="00F06FB3"/>
    <w:rsid w:val="00F111E8"/>
    <w:rsid w:val="00F12A70"/>
    <w:rsid w:val="00F12BD0"/>
    <w:rsid w:val="00F1331C"/>
    <w:rsid w:val="00F13BBE"/>
    <w:rsid w:val="00F15112"/>
    <w:rsid w:val="00F1732F"/>
    <w:rsid w:val="00F17630"/>
    <w:rsid w:val="00F21F80"/>
    <w:rsid w:val="00F2330A"/>
    <w:rsid w:val="00F24D3E"/>
    <w:rsid w:val="00F25181"/>
    <w:rsid w:val="00F25A8B"/>
    <w:rsid w:val="00F26761"/>
    <w:rsid w:val="00F30AEB"/>
    <w:rsid w:val="00F31F46"/>
    <w:rsid w:val="00F32E8D"/>
    <w:rsid w:val="00F330B2"/>
    <w:rsid w:val="00F34342"/>
    <w:rsid w:val="00F366F0"/>
    <w:rsid w:val="00F36DE9"/>
    <w:rsid w:val="00F37BE3"/>
    <w:rsid w:val="00F4219F"/>
    <w:rsid w:val="00F42EAF"/>
    <w:rsid w:val="00F45C7A"/>
    <w:rsid w:val="00F506B9"/>
    <w:rsid w:val="00F527AB"/>
    <w:rsid w:val="00F53999"/>
    <w:rsid w:val="00F5527E"/>
    <w:rsid w:val="00F63364"/>
    <w:rsid w:val="00F63BBA"/>
    <w:rsid w:val="00F65EE3"/>
    <w:rsid w:val="00F662FA"/>
    <w:rsid w:val="00F717B4"/>
    <w:rsid w:val="00F73DB5"/>
    <w:rsid w:val="00F74857"/>
    <w:rsid w:val="00F76429"/>
    <w:rsid w:val="00F768E3"/>
    <w:rsid w:val="00F80754"/>
    <w:rsid w:val="00F8602F"/>
    <w:rsid w:val="00F862D5"/>
    <w:rsid w:val="00F87B5F"/>
    <w:rsid w:val="00F92402"/>
    <w:rsid w:val="00F93D82"/>
    <w:rsid w:val="00F94895"/>
    <w:rsid w:val="00F95D55"/>
    <w:rsid w:val="00F96260"/>
    <w:rsid w:val="00F96DD3"/>
    <w:rsid w:val="00FA28CE"/>
    <w:rsid w:val="00FA3D16"/>
    <w:rsid w:val="00FA4C10"/>
    <w:rsid w:val="00FA78C1"/>
    <w:rsid w:val="00FB385F"/>
    <w:rsid w:val="00FB3E6A"/>
    <w:rsid w:val="00FC1C50"/>
    <w:rsid w:val="00FC6887"/>
    <w:rsid w:val="00FC766A"/>
    <w:rsid w:val="00FD1529"/>
    <w:rsid w:val="00FD23B8"/>
    <w:rsid w:val="00FD4B83"/>
    <w:rsid w:val="00FE0A0F"/>
    <w:rsid w:val="00FE22E3"/>
    <w:rsid w:val="00FE3B91"/>
    <w:rsid w:val="00FE3D60"/>
    <w:rsid w:val="00FE4DC9"/>
    <w:rsid w:val="00FE7F93"/>
    <w:rsid w:val="00FF0387"/>
    <w:rsid w:val="00FF06FD"/>
    <w:rsid w:val="00FF1CA0"/>
    <w:rsid w:val="00FF230D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,"/>
  <w:listSeparator w:val=";"/>
  <w14:docId w14:val="3116743F"/>
  <w15:docId w15:val="{25675828-1313-4280-AF21-C78E8B2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576D9"/>
    <w:pPr>
      <w:spacing w:after="160" w:line="259" w:lineRule="auto"/>
      <w:jc w:val="left"/>
    </w:pPr>
    <w:rPr>
      <w:rFonts w:asciiTheme="minorHAnsi" w:hAnsiTheme="minorHAnsi" w:cstheme="minorBidi"/>
      <w:sz w:val="24"/>
      <w:szCs w:val="22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367AE6"/>
    <w:pPr>
      <w:keepNext/>
      <w:spacing w:after="240"/>
      <w:outlineLvl w:val="0"/>
    </w:pPr>
    <w:rPr>
      <w:b/>
      <w:kern w:val="28"/>
      <w:sz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2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08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62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62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62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62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62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62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F7235"/>
    <w:rPr>
      <w:rFonts w:asciiTheme="minorHAnsi" w:eastAsiaTheme="minorEastAsia" w:hAnsiTheme="minorHAnsi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7235"/>
    <w:rPr>
      <w:rFonts w:asciiTheme="minorHAnsi" w:eastAsiaTheme="minorEastAsia" w:hAnsiTheme="minorHAnsi" w:cstheme="minorBidi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rsid w:val="000F72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235"/>
    <w:rPr>
      <w:rFonts w:ascii="Tahoma" w:hAnsi="Tahoma" w:cs="Tahoma"/>
      <w:sz w:val="16"/>
      <w:szCs w:val="16"/>
      <w:lang w:eastAsia="zh-CN"/>
    </w:rPr>
  </w:style>
  <w:style w:type="paragraph" w:styleId="StandardWeb">
    <w:name w:val="Normal (Web)"/>
    <w:basedOn w:val="Standard"/>
    <w:uiPriority w:val="99"/>
    <w:unhideWhenUsed/>
    <w:rsid w:val="000F7235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67AE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B35FC3"/>
    <w:pPr>
      <w:tabs>
        <w:tab w:val="right" w:leader="dot" w:pos="9062"/>
      </w:tabs>
      <w:spacing w:after="100" w:line="280" w:lineRule="exact"/>
      <w:ind w:left="567" w:hanging="567"/>
    </w:pPr>
  </w:style>
  <w:style w:type="character" w:styleId="Hyperlink">
    <w:name w:val="Hyperlink"/>
    <w:basedOn w:val="Absatz-Standardschriftart"/>
    <w:uiPriority w:val="99"/>
    <w:unhideWhenUsed/>
    <w:rsid w:val="00367AE6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qFormat/>
    <w:rsid w:val="00367A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rsid w:val="00367AE6"/>
    <w:rPr>
      <w:rFonts w:ascii="Arial" w:eastAsiaTheme="majorEastAsia" w:hAnsi="Arial" w:cstheme="majorBidi"/>
      <w:spacing w:val="5"/>
      <w:kern w:val="28"/>
      <w:sz w:val="48"/>
      <w:szCs w:val="52"/>
      <w:lang w:eastAsia="zh-CN"/>
    </w:rPr>
  </w:style>
  <w:style w:type="paragraph" w:styleId="Kopfzeile">
    <w:name w:val="header"/>
    <w:basedOn w:val="Standard"/>
    <w:link w:val="KopfzeileZchn"/>
    <w:rsid w:val="00190B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90BB2"/>
    <w:rPr>
      <w:rFonts w:ascii="Arial" w:hAnsi="Arial"/>
      <w:sz w:val="24"/>
      <w:lang w:eastAsia="zh-CN"/>
    </w:rPr>
  </w:style>
  <w:style w:type="paragraph" w:styleId="Fuzeile">
    <w:name w:val="footer"/>
    <w:basedOn w:val="Standard"/>
    <w:link w:val="FuzeileZchn"/>
    <w:uiPriority w:val="99"/>
    <w:rsid w:val="00190B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0BB2"/>
    <w:rPr>
      <w:rFonts w:ascii="Arial" w:hAnsi="Arial"/>
      <w:sz w:val="24"/>
      <w:lang w:eastAsia="zh-CN"/>
    </w:rPr>
  </w:style>
  <w:style w:type="paragraph" w:customStyle="1" w:styleId="BachelorarbeitInhaltsverzeichnisberschrift">
    <w:name w:val="Bachelorarbeit Inhaltsverzeichnis Überschrift"/>
    <w:basedOn w:val="Titel"/>
    <w:link w:val="BachelorarbeitInhaltsverzeichnisberschriftZchn"/>
    <w:autoRedefine/>
    <w:qFormat/>
    <w:rsid w:val="004C385F"/>
    <w:pPr>
      <w:keepNext/>
      <w:numPr>
        <w:numId w:val="2"/>
      </w:numPr>
      <w:pBdr>
        <w:bottom w:val="none" w:sz="0" w:space="0" w:color="auto"/>
      </w:pBdr>
      <w:spacing w:before="600" w:after="360"/>
      <w:outlineLvl w:val="0"/>
    </w:pPr>
    <w:rPr>
      <w:rFonts w:eastAsia="Times New Roman"/>
      <w:b/>
      <w:sz w:val="30"/>
      <w:szCs w:val="26"/>
    </w:rPr>
  </w:style>
  <w:style w:type="character" w:customStyle="1" w:styleId="BachelorarbeitInhaltsverzeichnisberschriftZchn">
    <w:name w:val="Bachelorarbeit Inhaltsverzeichnis Überschrift Zchn"/>
    <w:basedOn w:val="Absatz-Standardschriftart"/>
    <w:link w:val="BachelorarbeitInhaltsverzeichnisberschrift"/>
    <w:rsid w:val="004C385F"/>
    <w:rPr>
      <w:rFonts w:ascii="Arial" w:eastAsia="Times New Roman" w:hAnsi="Arial" w:cstheme="majorBidi"/>
      <w:b/>
      <w:spacing w:val="5"/>
      <w:kern w:val="28"/>
      <w:sz w:val="30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62A"/>
    <w:rPr>
      <w:rFonts w:ascii="Calibri" w:eastAsia="Times New Roman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62A"/>
    <w:rPr>
      <w:rFonts w:ascii="Calibri" w:eastAsia="Times New Roman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62A"/>
    <w:rPr>
      <w:rFonts w:ascii="Calibri" w:eastAsia="Times New Roman" w:hAnsi="Calibri"/>
      <w:b/>
      <w:bCs/>
      <w:sz w:val="24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62A"/>
    <w:rPr>
      <w:rFonts w:ascii="Calibri" w:eastAsia="Times New Roman" w:hAnsi="Calibr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62A"/>
    <w:rPr>
      <w:rFonts w:ascii="Calibri" w:eastAsia="Times New Roman" w:hAnsi="Calibr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62A"/>
    <w:rPr>
      <w:rFonts w:ascii="Cambria" w:eastAsia="Times New Roman" w:hAnsi="Cambria"/>
      <w:sz w:val="24"/>
      <w:szCs w:val="22"/>
    </w:rPr>
  </w:style>
  <w:style w:type="paragraph" w:customStyle="1" w:styleId="ESP-1">
    <w:name w:val="ESP- Ü1"/>
    <w:basedOn w:val="berschrift1"/>
    <w:link w:val="ESP-1Zchn"/>
    <w:qFormat/>
    <w:rsid w:val="006C651D"/>
    <w:pPr>
      <w:numPr>
        <w:numId w:val="1"/>
      </w:numPr>
      <w:spacing w:before="600" w:after="360" w:line="240" w:lineRule="auto"/>
    </w:pPr>
    <w:rPr>
      <w:rFonts w:eastAsia="Times New Roman"/>
      <w:sz w:val="28"/>
      <w:szCs w:val="26"/>
    </w:rPr>
  </w:style>
  <w:style w:type="paragraph" w:customStyle="1" w:styleId="2">
    <w:name w:val="Ü2"/>
    <w:basedOn w:val="berschrift2"/>
    <w:qFormat/>
    <w:rsid w:val="00D84C65"/>
    <w:pPr>
      <w:numPr>
        <w:ilvl w:val="1"/>
        <w:numId w:val="1"/>
      </w:numPr>
      <w:autoSpaceDE w:val="0"/>
      <w:autoSpaceDN w:val="0"/>
      <w:adjustRightInd w:val="0"/>
      <w:spacing w:before="480" w:after="240"/>
    </w:pPr>
    <w:rPr>
      <w:rFonts w:ascii="Arial" w:eastAsia="Times New Roman" w:hAnsi="Arial"/>
      <w:color w:val="auto"/>
      <w:szCs w:val="24"/>
      <w:lang w:eastAsia="de-DE"/>
    </w:rPr>
  </w:style>
  <w:style w:type="paragraph" w:customStyle="1" w:styleId="Bachelorarbeit3">
    <w:name w:val="Bachelorarbeit Ü3"/>
    <w:basedOn w:val="berschrift3"/>
    <w:link w:val="Bachelorarbeit3Zchn"/>
    <w:qFormat/>
    <w:rsid w:val="001C2DE2"/>
    <w:pPr>
      <w:numPr>
        <w:ilvl w:val="2"/>
        <w:numId w:val="2"/>
      </w:numPr>
      <w:autoSpaceDE w:val="0"/>
      <w:autoSpaceDN w:val="0"/>
      <w:adjustRightInd w:val="0"/>
      <w:spacing w:before="360" w:after="120"/>
    </w:pPr>
    <w:rPr>
      <w:rFonts w:ascii="Arial" w:eastAsia="Times New Roman" w:hAnsi="Arial"/>
      <w:b/>
      <w:color w:val="000000" w:themeColor="text1"/>
      <w:sz w:val="26"/>
      <w:lang w:eastAsia="de-DE"/>
    </w:rPr>
  </w:style>
  <w:style w:type="character" w:customStyle="1" w:styleId="ESP-1Zchn">
    <w:name w:val="ESP- Ü1 Zchn"/>
    <w:basedOn w:val="Absatz-Standardschriftart"/>
    <w:link w:val="ESP-1"/>
    <w:rsid w:val="006C651D"/>
    <w:rPr>
      <w:rFonts w:ascii="Arial" w:eastAsia="Times New Roman" w:hAnsi="Arial"/>
      <w:b/>
      <w:kern w:val="28"/>
      <w:sz w:val="28"/>
      <w:szCs w:val="26"/>
    </w:rPr>
  </w:style>
  <w:style w:type="paragraph" w:customStyle="1" w:styleId="Bachelorarbeit2">
    <w:name w:val="Bachelorarbeit Ü2"/>
    <w:basedOn w:val="berschrift2"/>
    <w:next w:val="BachelorarbeitInhaltsverzeichnisberschrift"/>
    <w:link w:val="Bachelorarbeit2Zchn"/>
    <w:qFormat/>
    <w:rsid w:val="00BB67E5"/>
    <w:pPr>
      <w:numPr>
        <w:ilvl w:val="1"/>
        <w:numId w:val="2"/>
      </w:numPr>
      <w:spacing w:before="480" w:after="240"/>
    </w:pPr>
    <w:rPr>
      <w:rFonts w:ascii="Arial" w:hAnsi="Arial"/>
      <w:color w:val="auto"/>
    </w:rPr>
  </w:style>
  <w:style w:type="character" w:customStyle="1" w:styleId="Bachelorarbeit2Zchn">
    <w:name w:val="Bachelorarbeit Ü2 Zchn"/>
    <w:basedOn w:val="Absatz-Standardschriftart"/>
    <w:link w:val="Bachelorarbeit2"/>
    <w:rsid w:val="00BB67E5"/>
    <w:rPr>
      <w:rFonts w:ascii="Arial" w:eastAsiaTheme="majorEastAsia" w:hAnsi="Arial" w:cstheme="majorBidi"/>
      <w:b/>
      <w:bCs/>
      <w:sz w:val="26"/>
      <w:szCs w:val="26"/>
      <w:lang w:eastAsia="zh-CN"/>
    </w:rPr>
  </w:style>
  <w:style w:type="paragraph" w:styleId="Listenabsatz">
    <w:name w:val="List Paragraph"/>
    <w:basedOn w:val="Standard"/>
    <w:uiPriority w:val="34"/>
    <w:qFormat/>
    <w:rsid w:val="004C662A"/>
    <w:pPr>
      <w:spacing w:after="200" w:line="276" w:lineRule="auto"/>
      <w:ind w:left="720"/>
      <w:contextualSpacing/>
    </w:pPr>
    <w:rPr>
      <w:rFonts w:ascii="Times New Roman" w:hAnsi="Times New Roman"/>
    </w:rPr>
  </w:style>
  <w:style w:type="paragraph" w:styleId="Funotentext">
    <w:name w:val="footnote text"/>
    <w:basedOn w:val="Standard"/>
    <w:link w:val="FunotentextZchn"/>
    <w:rsid w:val="00C76FF6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C76FF6"/>
    <w:rPr>
      <w:rFonts w:ascii="Arial" w:hAnsi="Arial"/>
      <w:lang w:eastAsia="zh-CN"/>
    </w:rPr>
  </w:style>
  <w:style w:type="character" w:styleId="Funotenzeichen">
    <w:name w:val="footnote reference"/>
    <w:basedOn w:val="Absatz-Standardschriftart"/>
    <w:rsid w:val="00C76FF6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4B1A8B"/>
    <w:pPr>
      <w:spacing w:before="120" w:after="200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870041"/>
    <w:rPr>
      <w:b/>
      <w:bCs/>
    </w:rPr>
  </w:style>
  <w:style w:type="character" w:styleId="Hervorhebung">
    <w:name w:val="Emphasis"/>
    <w:basedOn w:val="Absatz-Standardschriftart"/>
    <w:uiPriority w:val="20"/>
    <w:qFormat/>
    <w:rsid w:val="00784526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2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bodytext">
    <w:name w:val="bodytext"/>
    <w:basedOn w:val="Standard"/>
    <w:rsid w:val="0072209F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de-DE"/>
    </w:rPr>
  </w:style>
  <w:style w:type="character" w:customStyle="1" w:styleId="gi">
    <w:name w:val="gi"/>
    <w:basedOn w:val="Absatz-Standardschriftart"/>
    <w:rsid w:val="00AD3FDC"/>
  </w:style>
  <w:style w:type="paragraph" w:styleId="Verzeichnis2">
    <w:name w:val="toc 2"/>
    <w:basedOn w:val="Standard"/>
    <w:next w:val="Standard"/>
    <w:autoRedefine/>
    <w:uiPriority w:val="39"/>
    <w:rsid w:val="009F7E22"/>
    <w:pPr>
      <w:tabs>
        <w:tab w:val="left" w:pos="880"/>
        <w:tab w:val="right" w:leader="dot" w:pos="9062"/>
      </w:tabs>
      <w:spacing w:after="100" w:line="276" w:lineRule="auto"/>
      <w:ind w:left="240"/>
    </w:pPr>
  </w:style>
  <w:style w:type="character" w:styleId="BesuchterLink">
    <w:name w:val="FollowedHyperlink"/>
    <w:basedOn w:val="Absatz-Standardschriftart"/>
    <w:rsid w:val="00C55741"/>
    <w:rPr>
      <w:color w:val="800080" w:themeColor="followedHyperlink"/>
      <w:u w:val="single"/>
    </w:rPr>
  </w:style>
  <w:style w:type="paragraph" w:customStyle="1" w:styleId="Default">
    <w:name w:val="Default"/>
    <w:rsid w:val="00AD12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elle">
    <w:name w:val="Tabelle"/>
    <w:basedOn w:val="Standard"/>
    <w:rsid w:val="00BC063C"/>
    <w:pPr>
      <w:spacing w:before="40" w:after="40" w:line="240" w:lineRule="auto"/>
    </w:pPr>
    <w:rPr>
      <w:rFonts w:ascii="Times New Roman" w:eastAsia="Times New Roman" w:hAnsi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BC063C"/>
    <w:rPr>
      <w:b/>
    </w:rPr>
  </w:style>
  <w:style w:type="character" w:customStyle="1" w:styleId="Erluterungen">
    <w:name w:val="Erläuterungen"/>
    <w:rsid w:val="00B32DF6"/>
    <w:rPr>
      <w:rFonts w:ascii="Times New Roman" w:hAnsi="Times New Roman"/>
      <w:i/>
      <w:color w:val="0000FF"/>
      <w:sz w:val="24"/>
    </w:rPr>
  </w:style>
  <w:style w:type="character" w:styleId="Platzhaltertext">
    <w:name w:val="Placeholder Text"/>
    <w:basedOn w:val="Absatz-Standardschriftart"/>
    <w:uiPriority w:val="99"/>
    <w:semiHidden/>
    <w:rsid w:val="005A4705"/>
    <w:rPr>
      <w:color w:val="808080"/>
    </w:rPr>
  </w:style>
  <w:style w:type="character" w:customStyle="1" w:styleId="mw-headline">
    <w:name w:val="mw-headline"/>
    <w:basedOn w:val="Absatz-Standardschriftart"/>
    <w:rsid w:val="00AB56EE"/>
  </w:style>
  <w:style w:type="table" w:styleId="Tabellenraster">
    <w:name w:val="Table Grid"/>
    <w:basedOn w:val="NormaleTabelle"/>
    <w:rsid w:val="00461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unhideWhenUsed/>
    <w:rsid w:val="005A53FD"/>
    <w:pPr>
      <w:tabs>
        <w:tab w:val="left" w:pos="1134"/>
        <w:tab w:val="left" w:pos="2268"/>
      </w:tabs>
      <w:spacing w:line="280" w:lineRule="atLeast"/>
    </w:pPr>
    <w:rPr>
      <w:rFonts w:eastAsia="Times New Roman"/>
      <w:b/>
      <w:sz w:val="22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5A53FD"/>
    <w:rPr>
      <w:rFonts w:ascii="Arial" w:eastAsia="Times New Roman" w:hAnsi="Arial"/>
      <w:b/>
      <w:sz w:val="2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CF3E18"/>
    <w:pPr>
      <w:spacing w:after="240" w:line="240" w:lineRule="auto"/>
      <w:ind w:left="720" w:hanging="720"/>
    </w:pPr>
  </w:style>
  <w:style w:type="table" w:styleId="HelleListe">
    <w:name w:val="Light List"/>
    <w:basedOn w:val="NormaleTabelle"/>
    <w:uiPriority w:val="61"/>
    <w:rsid w:val="002C501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2C501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2C50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0A4890"/>
  </w:style>
  <w:style w:type="paragraph" w:customStyle="1" w:styleId="Formatvorlage1">
    <w:name w:val="Formatvorlage1"/>
    <w:basedOn w:val="Funotentext"/>
    <w:link w:val="Formatvorlage1Zchn"/>
    <w:qFormat/>
    <w:rsid w:val="0087472E"/>
  </w:style>
  <w:style w:type="character" w:customStyle="1" w:styleId="Formatvorlage1Zchn">
    <w:name w:val="Formatvorlage1 Zchn"/>
    <w:basedOn w:val="FunotentextZchn"/>
    <w:link w:val="Formatvorlage1"/>
    <w:rsid w:val="0087472E"/>
    <w:rPr>
      <w:rFonts w:ascii="Arial" w:hAnsi="Arial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96E"/>
    <w:rPr>
      <w:color w:val="808080"/>
      <w:shd w:val="clear" w:color="auto" w:fill="E6E6E6"/>
    </w:rPr>
  </w:style>
  <w:style w:type="character" w:customStyle="1" w:styleId="Bachelorarbeit3Zchn">
    <w:name w:val="Bachelorarbeit Ü3 Zchn"/>
    <w:basedOn w:val="berschrift3Zchn"/>
    <w:link w:val="Bachelorarbeit3"/>
    <w:rsid w:val="001C2DE2"/>
    <w:rPr>
      <w:rFonts w:ascii="Arial" w:eastAsia="Times New Roman" w:hAnsi="Arial" w:cstheme="majorBidi"/>
      <w:b/>
      <w:color w:val="000000" w:themeColor="text1"/>
      <w:sz w:val="26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08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numbering" w:customStyle="1" w:styleId="Formatvorlage2">
    <w:name w:val="Formatvorlage2"/>
    <w:uiPriority w:val="99"/>
    <w:rsid w:val="004D088B"/>
    <w:pPr>
      <w:numPr>
        <w:numId w:val="6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6C174D"/>
    <w:pPr>
      <w:spacing w:after="100"/>
      <w:ind w:left="480"/>
    </w:pPr>
  </w:style>
  <w:style w:type="table" w:styleId="Listentabelle7farbig">
    <w:name w:val="List Table 7 Colorful"/>
    <w:basedOn w:val="NormaleTabelle"/>
    <w:uiPriority w:val="52"/>
    <w:rsid w:val="00FF23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FF23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Akzent2">
    <w:name w:val="List Table 3 Accent 2"/>
    <w:basedOn w:val="NormaleTabelle"/>
    <w:uiPriority w:val="48"/>
    <w:rsid w:val="00FF230D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4Akzent2">
    <w:name w:val="List Table 4 Accent 2"/>
    <w:basedOn w:val="NormaleTabelle"/>
    <w:uiPriority w:val="49"/>
    <w:rsid w:val="00FF230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">
    <w:name w:val="List Table 6 Colorful"/>
    <w:basedOn w:val="NormaleTabelle"/>
    <w:uiPriority w:val="51"/>
    <w:rsid w:val="00FF23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FF23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55AF6"/>
    <w:rPr>
      <w:rFonts w:ascii="Arial" w:hAnsi="Arial"/>
      <w:b/>
      <w:kern w:val="28"/>
      <w:sz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ller\Documents\Projektarbeit_Vorlage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RecLabStudie</b:Tag>
    <b:SourceType>InternetSite</b:SourceType>
    <b:Guid>{D128DE00-ADE5-43C9-A376-A190CBACC60A}</b:Guid>
    <b:LCID>de-DE</b:LCID>
    <b:Author>
      <b:Author>
        <b:NameList>
          <b:Person>
            <b:Last>o.V.</b:Last>
          </b:Person>
        </b:NameList>
      </b:Author>
    </b:Author>
    <b:Title>Recoverylab</b:Title>
    <b:InternetSiteTitle>Recoverylab</b:InternetSiteTitle>
    <b:Year>2017</b:Year>
    <b:Month>März</b:Month>
    <b:YearAccessed>2017</b:YearAccessed>
    <b:MonthAccessed>Juli</b:MonthAccessed>
    <b:DayAccessed>24</b:DayAccessed>
    <b:URL>https://www.recoverylab.de/datenverlust-vorbeugen-durch-datensicherung-umfrage-zum-backupverhalten/</b:URL>
    <b:RefOrder>1</b:RefOrder>
  </b:Source>
  <b:Source>
    <b:Tag>KrollOntackStudie</b:Tag>
    <b:SourceType>InternetSite</b:SourceType>
    <b:Guid>{9DC4F296-D93B-4D53-9059-22484ACDBC04}</b:Guid>
    <b:LCID>de-DE</b:LCID>
    <b:Author>
      <b:Author>
        <b:NameList>
          <b:Person>
            <b:Last>Lohberg</b:Last>
            <b:First>Philipp</b:First>
          </b:Person>
        </b:NameList>
      </b:Author>
    </b:Author>
    <b:Title>Krollontrack</b:Title>
    <b:Year>2014</b:Year>
    <b:YearAccessed>2017</b:YearAccessed>
    <b:MonthAccessed>Juli</b:MonthAccessed>
    <b:DayAccessed>24</b:DayAccessed>
    <b:URL>https://www.krollontrack.de/blog/studie-ueber-datenverlust/1759</b:URL>
    <b:RefOrder>2</b:RefOrder>
  </b:Source>
  <b:Source>
    <b:Tag>Datensicherheit</b:Tag>
    <b:SourceType>BookSection</b:SourceType>
    <b:Guid>{71ACB562-A934-497C-8B85-FF464F31D210}</b:Guid>
    <b:Year>2017</b:Year>
    <b:City>Bratislava</b:City>
    <b:Publisher>Springer Verlag</b:Publisher>
    <b:Author>
      <b:Author>
        <b:NameList>
          <b:Person>
            <b:Last>Lenhard</b:Last>
            <b:First>Thomas</b:First>
            <b:Middle>H</b:Middle>
          </b:Person>
        </b:NameList>
      </b:Author>
    </b:Author>
    <b:BookTitle>Datensicherheit</b:BookTitle>
    <b:Pages>17 ff.</b:Pages>
    <b:RefOrder>3</b:RefOrder>
  </b:Source>
</b:Sources>
</file>

<file path=customXml/itemProps1.xml><?xml version="1.0" encoding="utf-8"?>
<ds:datastoreItem xmlns:ds="http://schemas.openxmlformats.org/officeDocument/2006/customXml" ds:itemID="{3A4E12C9-E91F-4E64-A8EA-591D3978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Projektarbeit_Vorlage.dotm</Template>
  <TotalTime>0</TotalTime>
  <Pages>3</Pages>
  <Words>353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Schnittstelle Queue</vt:lpstr>
    </vt:vector>
  </TitlesOfParts>
  <Company>Eissmann Group Automotive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Schnittstelle Queue</dc:title>
  <dc:subject>Kaffeemaschine</dc:subject>
  <dc:creator>Schiller Marek</dc:creator>
  <cp:keywords/>
  <dc:description/>
  <cp:lastModifiedBy>Schiller</cp:lastModifiedBy>
  <cp:revision>2</cp:revision>
  <cp:lastPrinted>2017-10-05T07:24:00Z</cp:lastPrinted>
  <dcterms:created xsi:type="dcterms:W3CDTF">2018-04-18T13:07:00Z</dcterms:created>
  <dcterms:modified xsi:type="dcterms:W3CDTF">2018-08-03T08:34:00Z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id="64Ebw4eB"/&gt;&lt;style id="http://www.zotero.org/styles/harvard-gesellschaft-fur-bildung-und-forschung-in-europa" hasBibliography="1" bibliographyStyleHasBeenSet="1"/&gt;&lt;prefs&gt;&lt;pref name="fieldType" </vt:lpwstr>
  </property>
  <property fmtid="{D5CDD505-2E9C-101B-9397-08002B2CF9AE}" pid="3" name="ZOTERO_PREF_2">
    <vt:lpwstr>value="Field"/&gt;&lt;pref name="storeReferences" value="true"/&gt;&lt;pref name="automaticJournalAbbreviations" value="true"/&gt;&lt;pref name="noteType" value=""/&gt;&lt;/prefs&gt;&lt;/data&gt;</vt:lpwstr>
  </property>
</Properties>
</file>